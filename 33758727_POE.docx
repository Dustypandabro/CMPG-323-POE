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16DE" w14:textId="77777777" w:rsidR="007F2FDE" w:rsidRPr="00A02770" w:rsidRDefault="007F2FDE">
      <w:pPr>
        <w:pStyle w:val="Title"/>
        <w:rPr>
          <w:color w:val="auto"/>
        </w:rPr>
      </w:pPr>
    </w:p>
    <w:p w14:paraId="055411DA" w14:textId="77777777" w:rsidR="007F2FDE" w:rsidRPr="00A02770" w:rsidRDefault="007F2FDE">
      <w:pPr>
        <w:pStyle w:val="Title"/>
        <w:rPr>
          <w:color w:val="auto"/>
        </w:rPr>
      </w:pPr>
    </w:p>
    <w:p w14:paraId="053D8B73" w14:textId="77777777" w:rsidR="007F2FDE" w:rsidRPr="00A02770" w:rsidRDefault="007F2FDE">
      <w:pPr>
        <w:pStyle w:val="Title"/>
        <w:rPr>
          <w:color w:val="auto"/>
        </w:rPr>
      </w:pPr>
    </w:p>
    <w:p w14:paraId="29C5F540" w14:textId="23CD289E" w:rsidR="007F2FDE" w:rsidRPr="00A02770" w:rsidRDefault="007F2FDE">
      <w:pPr>
        <w:pStyle w:val="Title"/>
        <w:rPr>
          <w:color w:val="auto"/>
        </w:rPr>
      </w:pPr>
    </w:p>
    <w:p w14:paraId="109C0C05" w14:textId="77777777" w:rsidR="008A6681" w:rsidRPr="00A02770" w:rsidRDefault="008A6681" w:rsidP="008A6681">
      <w:pPr>
        <w:rPr>
          <w:sz w:val="10"/>
        </w:rPr>
      </w:pPr>
    </w:p>
    <w:p w14:paraId="499F88D9" w14:textId="56D0DCA5" w:rsidR="00EC4E54" w:rsidRPr="00A02770" w:rsidRDefault="00CD6B84" w:rsidP="00EC4E54">
      <w:pPr>
        <w:jc w:val="center"/>
        <w:rPr>
          <w:rFonts w:eastAsiaTheme="majorEastAsia" w:cstheme="majorBidi"/>
          <w:b/>
          <w:spacing w:val="5"/>
          <w:kern w:val="28"/>
          <w:sz w:val="40"/>
          <w:szCs w:val="52"/>
        </w:rPr>
      </w:pPr>
      <w:r w:rsidRPr="00A02770">
        <w:rPr>
          <w:rFonts w:eastAsiaTheme="majorEastAsia" w:cstheme="majorBidi"/>
          <w:b/>
          <w:spacing w:val="5"/>
          <w:kern w:val="28"/>
          <w:sz w:val="40"/>
          <w:szCs w:val="52"/>
        </w:rPr>
        <w:t>PORTFOLIO OF EVIDENCE</w:t>
      </w:r>
    </w:p>
    <w:p w14:paraId="0FE3011A" w14:textId="77777777" w:rsidR="00CD6B84" w:rsidRPr="00A02770" w:rsidRDefault="00CD6B84" w:rsidP="00EC4E54">
      <w:pPr>
        <w:jc w:val="center"/>
        <w:rPr>
          <w:sz w:val="18"/>
        </w:rPr>
      </w:pPr>
    </w:p>
    <w:sdt>
      <w:sdtPr>
        <w:rPr>
          <w:b/>
          <w:sz w:val="36"/>
          <w:szCs w:val="36"/>
        </w:rPr>
        <w:alias w:val="Initial and Surname"/>
        <w:tag w:val="InitialandSurname"/>
        <w:id w:val="-1214123473"/>
        <w:placeholder>
          <w:docPart w:val="14E4D6A5B1874C6CA35A6EA1A5C8229C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nitialandSurname[1]" w:storeItemID="{A3A2649F-51E7-4BAB-97E8-E589016BDBFC}"/>
        <w:text/>
      </w:sdtPr>
      <w:sdtContent>
        <w:p w14:paraId="5F6F2B94" w14:textId="4BA282FE" w:rsidR="007F2FDE" w:rsidRPr="00A02770" w:rsidRDefault="002544B1">
          <w:pPr>
            <w:spacing w:after="120"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STOFBERG, JEAN</w:t>
          </w:r>
        </w:p>
      </w:sdtContent>
    </w:sdt>
    <w:sdt>
      <w:sdtPr>
        <w:rPr>
          <w:b/>
          <w:sz w:val="36"/>
          <w:szCs w:val="36"/>
        </w:rPr>
        <w:alias w:val="Student Number"/>
        <w:tag w:val="StudentNumber"/>
        <w:id w:val="1384449726"/>
        <w:placeholder>
          <w:docPart w:val="DF5D5FB5C8C44BEABDC7FB5A1AA0C9E6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udentNumber[1]" w:storeItemID="{A3A2649F-51E7-4BAB-97E8-E589016BDBFC}"/>
        <w:text/>
      </w:sdtPr>
      <w:sdtContent>
        <w:p w14:paraId="46E7C6C0" w14:textId="41B22E16" w:rsidR="007F2FDE" w:rsidRPr="00A02770" w:rsidRDefault="002544B1">
          <w:pPr>
            <w:spacing w:after="120" w:line="240" w:lineRule="auto"/>
            <w:jc w:val="center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33758727</w:t>
          </w:r>
        </w:p>
      </w:sdtContent>
    </w:sdt>
    <w:p w14:paraId="237553E8" w14:textId="77FDCBD9" w:rsidR="00215CED" w:rsidRPr="00A02770" w:rsidRDefault="00CD6B84" w:rsidP="00215CED">
      <w:pPr>
        <w:jc w:val="center"/>
        <w:rPr>
          <w:i/>
          <w:iCs/>
          <w:lang w:val="en-US"/>
        </w:rPr>
      </w:pPr>
      <w:r w:rsidRPr="00A02770">
        <w:rPr>
          <w:i/>
          <w:iCs/>
          <w:lang w:val="en-US"/>
        </w:rPr>
        <w:t xml:space="preserve"> </w:t>
      </w:r>
      <w:sdt>
        <w:sdtPr>
          <w:rPr>
            <w:i/>
            <w:iCs/>
            <w:lang w:val="en-US"/>
          </w:rPr>
          <w:alias w:val="Personality Type"/>
          <w:tag w:val="PersonalityType"/>
          <w:id w:val="-515996396"/>
          <w:placeholder>
            <w:docPart w:val="F756BCCE9A4243E0A48235FD5D358C03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ersonalityType[1]" w:storeItemID="{A3A2649F-51E7-4BAB-97E8-E589016BDBFC}"/>
          <w:text/>
        </w:sdtPr>
        <w:sdtContent>
          <w:r w:rsidR="002544B1">
            <w:rPr>
              <w:i/>
              <w:iCs/>
              <w:lang w:val="en-US"/>
            </w:rPr>
            <w:t>INTJ</w:t>
          </w:r>
        </w:sdtContent>
      </w:sdt>
    </w:p>
    <w:p w14:paraId="041268DC" w14:textId="68352001" w:rsidR="008A6681" w:rsidRPr="00A02770" w:rsidRDefault="008A6681" w:rsidP="00656161">
      <w:pPr>
        <w:rPr>
          <w:lang w:val="en-US"/>
        </w:rPr>
      </w:pPr>
    </w:p>
    <w:sdt>
      <w:sdtPr>
        <w:rPr>
          <w:sz w:val="32"/>
        </w:rPr>
        <w:alias w:val="Current Field of Interest"/>
        <w:tag w:val="CurrentFieldofInterest"/>
        <w:id w:val="-2095319695"/>
        <w:placeholder>
          <w:docPart w:val="CFC5B2D66B0B432DAD441DBE83A97FE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urrentFieldofInterest[1]" w:storeItemID="{A3A2649F-51E7-4BAB-97E8-E589016BDBFC}"/>
        <w:text/>
      </w:sdtPr>
      <w:sdtContent>
        <w:p w14:paraId="199EBABA" w14:textId="76E2DBF0" w:rsidR="00731024" w:rsidRPr="00A02770" w:rsidRDefault="002544B1" w:rsidP="00731024">
          <w:pPr>
            <w:pStyle w:val="Dessertation"/>
            <w:rPr>
              <w:sz w:val="32"/>
            </w:rPr>
          </w:pPr>
          <w:proofErr w:type="spellStart"/>
          <w:proofErr w:type="gramStart"/>
          <w:r>
            <w:rPr>
              <w:sz w:val="32"/>
            </w:rPr>
            <w:t>AI;Automation</w:t>
          </w:r>
          <w:proofErr w:type="gramEnd"/>
          <w:r>
            <w:rPr>
              <w:sz w:val="32"/>
            </w:rPr>
            <w:t>;Blockchain;Game</w:t>
          </w:r>
          <w:proofErr w:type="spellEnd"/>
          <w:r>
            <w:rPr>
              <w:sz w:val="32"/>
            </w:rPr>
            <w:t xml:space="preserve"> dev;</w:t>
          </w:r>
        </w:p>
      </w:sdtContent>
    </w:sdt>
    <w:sdt>
      <w:sdtPr>
        <w:rPr>
          <w:sz w:val="24"/>
          <w:szCs w:val="24"/>
        </w:rPr>
        <w:alias w:val="Field of Interest Description"/>
        <w:tag w:val="FieldofInterestDescription"/>
        <w:id w:val="-702098368"/>
        <w:placeholder>
          <w:docPart w:val="ED0EAA739D134B65B5F09F51B08BB1FE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FieldofInterestDescription[1]" w:storeItemID="{A3A2649F-51E7-4BAB-97E8-E589016BDBFC}"/>
        <w:text/>
      </w:sdtPr>
      <w:sdtContent>
        <w:p w14:paraId="285B3EAB" w14:textId="34364747" w:rsidR="007F2FDE" w:rsidRPr="00A02770" w:rsidRDefault="002544B1">
          <w:pPr>
            <w:pStyle w:val="Dessertation"/>
            <w:rPr>
              <w:sz w:val="24"/>
              <w:szCs w:val="24"/>
            </w:rPr>
          </w:pPr>
          <w:r>
            <w:rPr>
              <w:sz w:val="24"/>
              <w:szCs w:val="24"/>
            </w:rPr>
            <w:t>Automation and creating AI tools to help me and others. To use these tools to get meaningful info</w:t>
          </w:r>
        </w:p>
      </w:sdtContent>
    </w:sdt>
    <w:p w14:paraId="118BF0F2" w14:textId="77777777" w:rsidR="00215CED" w:rsidRPr="00A02770" w:rsidRDefault="00215CED">
      <w:pPr>
        <w:pStyle w:val="Dessertation"/>
        <w:rPr>
          <w:sz w:val="32"/>
        </w:rPr>
      </w:pPr>
    </w:p>
    <w:p w14:paraId="6A350C5C" w14:textId="77777777" w:rsidR="00FA686B" w:rsidRPr="00A02770" w:rsidRDefault="00FA686B">
      <w:pPr>
        <w:pStyle w:val="Dessertation"/>
        <w:rPr>
          <w:sz w:val="32"/>
        </w:rPr>
      </w:pPr>
    </w:p>
    <w:p w14:paraId="68067458" w14:textId="4A594862" w:rsidR="00215CED" w:rsidRPr="00A02770" w:rsidRDefault="00215CED">
      <w:pPr>
        <w:pStyle w:val="Dessertation"/>
        <w:rPr>
          <w:sz w:val="32"/>
          <w:u w:val="single"/>
        </w:rPr>
      </w:pPr>
      <w:r w:rsidRPr="00A02770">
        <w:rPr>
          <w:sz w:val="32"/>
          <w:u w:val="single"/>
        </w:rPr>
        <w:t>Most proficient in:</w:t>
      </w:r>
    </w:p>
    <w:sdt>
      <w:sdtPr>
        <w:rPr>
          <w:sz w:val="24"/>
          <w:szCs w:val="24"/>
        </w:rPr>
        <w:alias w:val="Favourite Programming Language"/>
        <w:tag w:val="FavouriteProgrammingLanguage"/>
        <w:id w:val="-1931116645"/>
        <w:placeholder>
          <w:docPart w:val="E7B8F789B0174D828497974B5B129D4D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FavouriteProgrammingLanguage[1]" w:storeItemID="{A3A2649F-51E7-4BAB-97E8-E589016BDBFC}"/>
        <w:text/>
      </w:sdtPr>
      <w:sdtContent>
        <w:p w14:paraId="0B827B90" w14:textId="64DFEEF4" w:rsidR="00215CED" w:rsidRPr="00A02770" w:rsidRDefault="002544B1">
          <w:pPr>
            <w:pStyle w:val="Dessertation"/>
            <w:rPr>
              <w:sz w:val="24"/>
              <w:szCs w:val="24"/>
            </w:rPr>
          </w:pPr>
          <w:proofErr w:type="spellStart"/>
          <w:proofErr w:type="gramStart"/>
          <w:r>
            <w:rPr>
              <w:sz w:val="24"/>
              <w:szCs w:val="24"/>
            </w:rPr>
            <w:t>Python;C</w:t>
          </w:r>
          <w:proofErr w:type="spellEnd"/>
          <w:r>
            <w:rPr>
              <w:sz w:val="24"/>
              <w:szCs w:val="24"/>
            </w:rPr>
            <w:t>#</w:t>
          </w:r>
          <w:proofErr w:type="gramEnd"/>
          <w:r>
            <w:rPr>
              <w:sz w:val="24"/>
              <w:szCs w:val="24"/>
            </w:rPr>
            <w:t>;Java</w:t>
          </w:r>
        </w:p>
      </w:sdtContent>
    </w:sdt>
    <w:p w14:paraId="7BE49989" w14:textId="77777777" w:rsidR="007F2FDE" w:rsidRPr="00A02770" w:rsidRDefault="007F2FDE">
      <w:pPr>
        <w:rPr>
          <w:lang w:val="en-US"/>
        </w:rPr>
      </w:pPr>
    </w:p>
    <w:p w14:paraId="776280C4" w14:textId="55AB7DDB" w:rsidR="007F2FDE" w:rsidRPr="00A02770" w:rsidRDefault="007F2FDE">
      <w:pPr>
        <w:pStyle w:val="Month"/>
        <w:rPr>
          <w:sz w:val="32"/>
          <w:szCs w:val="32"/>
        </w:rPr>
      </w:pPr>
    </w:p>
    <w:p w14:paraId="18F2CC60" w14:textId="77777777" w:rsidR="007F2FDE" w:rsidRPr="00A02770" w:rsidRDefault="007F2FDE" w:rsidP="00A02770">
      <w:pPr>
        <w:pStyle w:val="Heading0"/>
        <w:sectPr w:rsidR="007F2FDE" w:rsidRPr="00A02770">
          <w:headerReference w:type="default" r:id="rId11"/>
          <w:pgSz w:w="11907" w:h="16840" w:code="9"/>
          <w:pgMar w:top="1134" w:right="1134" w:bottom="1418" w:left="1418" w:header="851" w:footer="1134" w:gutter="0"/>
          <w:cols w:space="708"/>
          <w:docGrid w:linePitch="360"/>
        </w:sectPr>
      </w:pPr>
    </w:p>
    <w:p w14:paraId="35974B61" w14:textId="77777777" w:rsidR="007F2FDE" w:rsidRPr="00A02770" w:rsidRDefault="0052368E" w:rsidP="00A02770">
      <w:pPr>
        <w:pStyle w:val="Heading0"/>
      </w:pPr>
      <w:bookmarkStart w:id="0" w:name="_Toc322953584"/>
      <w:r w:rsidRPr="00A02770">
        <w:lastRenderedPageBreak/>
        <w:t>Table of contents</w:t>
      </w:r>
      <w:bookmarkEnd w:id="0"/>
    </w:p>
    <w:p w14:paraId="7123F888" w14:textId="551BF01B" w:rsidR="00F8468E" w:rsidRDefault="00A0277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r>
        <w:rPr>
          <w:rFonts w:ascii="Arial" w:hAnsi="Arial"/>
          <w:sz w:val="20"/>
        </w:rPr>
        <w:fldChar w:fldCharType="begin"/>
      </w:r>
      <w:r>
        <w:rPr>
          <w:rFonts w:ascii="Arial" w:hAnsi="Arial"/>
          <w:sz w:val="20"/>
        </w:rPr>
        <w:instrText xml:space="preserve"> TOC \o "1-3" \h \z \u </w:instrText>
      </w:r>
      <w:r>
        <w:rPr>
          <w:rFonts w:ascii="Arial" w:hAnsi="Arial"/>
          <w:sz w:val="20"/>
        </w:rPr>
        <w:fldChar w:fldCharType="separate"/>
      </w:r>
      <w:hyperlink w:anchor="_Toc149484333" w:history="1">
        <w:r w:rsidR="00F8468E" w:rsidRPr="00DB5E97">
          <w:rPr>
            <w:rStyle w:val="Hyperlink"/>
            <w:noProof/>
          </w:rPr>
          <w:t>1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MODERATION PREPARATION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_Toc149484333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0C027C62" w14:textId="20669ED0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4" w:history="1">
        <w:r w:rsidR="00F8468E" w:rsidRPr="00DB5E97">
          <w:rPr>
            <w:rStyle w:val="Hyperlink"/>
            <w:noProof/>
          </w:rPr>
          <w:t>1.1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Introduction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_Toc149484334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566A828F" w14:textId="37F73F8E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5" w:history="1">
        <w:r w:rsidR="00F8468E" w:rsidRPr="00DB5E97">
          <w:rPr>
            <w:rStyle w:val="Hyperlink"/>
            <w:noProof/>
          </w:rPr>
          <w:t>1.2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Pre-CMPG323 Skillset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_Toc149484335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4F1F8250" w14:textId="4157CD77" w:rsidR="00F8468E" w:rsidRDefault="00000000">
      <w:pPr>
        <w:pStyle w:val="TOC3"/>
        <w:rPr>
          <w:rFonts w:ascii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hyperlink w:anchor="_Toc149484336" w:history="1">
        <w:r w:rsidR="00F8468E" w:rsidRPr="00DB5E97">
          <w:rPr>
            <w:rStyle w:val="Hyperlink"/>
          </w:rPr>
          <w:t>1.2.1</w:t>
        </w:r>
        <w:r w:rsidR="00F8468E">
          <w:rPr>
            <w:rFonts w:asciiTheme="minorHAnsi" w:hAnsiTheme="minorHAnsi" w:cstheme="minorBidi"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F8468E" w:rsidRPr="00DB5E97">
          <w:rPr>
            <w:rStyle w:val="Hyperlink"/>
          </w:rPr>
          <w:t>Expectations for CMPG323</w:t>
        </w:r>
        <w:r w:rsidR="00F8468E">
          <w:rPr>
            <w:webHidden/>
          </w:rPr>
          <w:tab/>
        </w:r>
        <w:r w:rsidR="00F8468E">
          <w:rPr>
            <w:webHidden/>
          </w:rPr>
          <w:fldChar w:fldCharType="begin"/>
        </w:r>
        <w:r w:rsidR="00F8468E">
          <w:rPr>
            <w:webHidden/>
          </w:rPr>
          <w:instrText xml:space="preserve"> PAGEREF _Toc149484336 \h </w:instrText>
        </w:r>
        <w:r w:rsidR="00F8468E">
          <w:rPr>
            <w:webHidden/>
          </w:rPr>
        </w:r>
        <w:r w:rsidR="00F8468E">
          <w:rPr>
            <w:webHidden/>
          </w:rPr>
          <w:fldChar w:fldCharType="separate"/>
        </w:r>
        <w:r w:rsidR="00F8468E">
          <w:rPr>
            <w:webHidden/>
          </w:rPr>
          <w:t>2</w:t>
        </w:r>
        <w:r w:rsidR="00F8468E">
          <w:rPr>
            <w:webHidden/>
          </w:rPr>
          <w:fldChar w:fldCharType="end"/>
        </w:r>
      </w:hyperlink>
    </w:p>
    <w:p w14:paraId="06D71327" w14:textId="478A1240" w:rsidR="00F8468E" w:rsidRDefault="00000000">
      <w:pPr>
        <w:pStyle w:val="TOC3"/>
        <w:rPr>
          <w:rFonts w:ascii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hyperlink w:anchor="_Toc149484337" w:history="1">
        <w:r w:rsidR="00F8468E" w:rsidRPr="00DB5E97">
          <w:rPr>
            <w:rStyle w:val="Hyperlink"/>
          </w:rPr>
          <w:t>1.2.2</w:t>
        </w:r>
        <w:r w:rsidR="00F8468E">
          <w:rPr>
            <w:rFonts w:asciiTheme="minorHAnsi" w:hAnsiTheme="minorHAnsi" w:cstheme="minorBidi"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F8468E" w:rsidRPr="00DB5E97">
          <w:rPr>
            <w:rStyle w:val="Hyperlink"/>
          </w:rPr>
          <w:t>Ambitions for CMPG323</w:t>
        </w:r>
        <w:r w:rsidR="00F8468E">
          <w:rPr>
            <w:webHidden/>
          </w:rPr>
          <w:tab/>
        </w:r>
        <w:r w:rsidR="00F8468E">
          <w:rPr>
            <w:webHidden/>
          </w:rPr>
          <w:fldChar w:fldCharType="begin"/>
        </w:r>
        <w:r w:rsidR="00F8468E">
          <w:rPr>
            <w:webHidden/>
          </w:rPr>
          <w:instrText xml:space="preserve"> PAGEREF _Toc149484337 \h </w:instrText>
        </w:r>
        <w:r w:rsidR="00F8468E">
          <w:rPr>
            <w:webHidden/>
          </w:rPr>
        </w:r>
        <w:r w:rsidR="00F8468E">
          <w:rPr>
            <w:webHidden/>
          </w:rPr>
          <w:fldChar w:fldCharType="separate"/>
        </w:r>
        <w:r w:rsidR="00F8468E">
          <w:rPr>
            <w:webHidden/>
          </w:rPr>
          <w:t>2</w:t>
        </w:r>
        <w:r w:rsidR="00F8468E">
          <w:rPr>
            <w:webHidden/>
          </w:rPr>
          <w:fldChar w:fldCharType="end"/>
        </w:r>
      </w:hyperlink>
    </w:p>
    <w:p w14:paraId="04067BB7" w14:textId="3E74F76E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38" w:history="1">
        <w:r w:rsidR="00F8468E" w:rsidRPr="00DB5E97">
          <w:rPr>
            <w:rStyle w:val="Hyperlink"/>
            <w:noProof/>
          </w:rPr>
          <w:t>1.3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Career Path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_Toc149484338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07C4C5F8" w14:textId="7F943647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39" w:history="1">
        <w:r w:rsidR="00F8468E" w:rsidRPr="00DB5E97">
          <w:rPr>
            <w:rStyle w:val="Hyperlink"/>
            <w:noProof/>
          </w:rPr>
          <w:t>2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Training &amp; Certifications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_Toc149484339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22EB6E32" w14:textId="69669D06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0" w:history="1">
        <w:r w:rsidR="00F8468E" w:rsidRPr="00DB5E97">
          <w:rPr>
            <w:rStyle w:val="Hyperlink"/>
            <w:noProof/>
          </w:rPr>
          <w:t>3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Project Results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_Toc149484340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1</w:t>
        </w:r>
        <w:r w:rsidR="00F8468E">
          <w:rPr>
            <w:noProof/>
            <w:webHidden/>
          </w:rPr>
          <w:fldChar w:fldCharType="end"/>
        </w:r>
      </w:hyperlink>
    </w:p>
    <w:p w14:paraId="3CEF495C" w14:textId="1803919B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1" w:history="1">
        <w:r w:rsidR="00F8468E" w:rsidRPr="00DB5E97">
          <w:rPr>
            <w:rStyle w:val="Hyperlink"/>
            <w:noProof/>
          </w:rPr>
          <w:t>4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Community Engagement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_Toc149484341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42DE160E" w14:textId="559C0EA1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42" w:history="1">
        <w:r w:rsidR="00F8468E" w:rsidRPr="00DB5E97">
          <w:rPr>
            <w:rStyle w:val="Hyperlink"/>
            <w:noProof/>
          </w:rPr>
          <w:t>4.1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Contributing to a Community or Forum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_Toc149484342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5D00E370" w14:textId="747B985B" w:rsidR="00F8468E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Cs w:val="22"/>
          <w:lang w:val="en-US"/>
          <w14:ligatures w14:val="standardContextual"/>
        </w:rPr>
      </w:pPr>
      <w:hyperlink w:anchor="_Toc149484343" w:history="1">
        <w:r w:rsidR="00F8468E" w:rsidRPr="00DB5E97">
          <w:rPr>
            <w:rStyle w:val="Hyperlink"/>
            <w:noProof/>
          </w:rPr>
          <w:t>4.2</w:t>
        </w:r>
        <w:r w:rsidR="00F8468E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Extracting Knowledge from a Community or Forum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_Toc149484343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2</w:t>
        </w:r>
        <w:r w:rsidR="00F8468E">
          <w:rPr>
            <w:noProof/>
            <w:webHidden/>
          </w:rPr>
          <w:fldChar w:fldCharType="end"/>
        </w:r>
      </w:hyperlink>
    </w:p>
    <w:p w14:paraId="06221D0D" w14:textId="1790D9D3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4" w:history="1">
        <w:r w:rsidR="00F8468E" w:rsidRPr="00DB5E97">
          <w:rPr>
            <w:rStyle w:val="Hyperlink"/>
            <w:noProof/>
          </w:rPr>
          <w:t>5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Class Attendance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_Toc149484344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3</w:t>
        </w:r>
        <w:r w:rsidR="00F8468E">
          <w:rPr>
            <w:noProof/>
            <w:webHidden/>
          </w:rPr>
          <w:fldChar w:fldCharType="end"/>
        </w:r>
      </w:hyperlink>
    </w:p>
    <w:p w14:paraId="65C13BA2" w14:textId="31D97F1E" w:rsidR="00F8468E" w:rsidRDefault="0000000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kern w:val="2"/>
          <w:lang w:val="en-US"/>
          <w14:ligatures w14:val="standardContextual"/>
        </w:rPr>
      </w:pPr>
      <w:hyperlink w:anchor="_Toc149484345" w:history="1">
        <w:r w:rsidR="00F8468E" w:rsidRPr="00DB5E97">
          <w:rPr>
            <w:rStyle w:val="Hyperlink"/>
            <w:noProof/>
          </w:rPr>
          <w:t>6</w:t>
        </w:r>
        <w:r w:rsidR="00F8468E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lang w:val="en-US"/>
            <w14:ligatures w14:val="standardContextual"/>
          </w:rPr>
          <w:tab/>
        </w:r>
        <w:r w:rsidR="00F8468E" w:rsidRPr="00DB5E97">
          <w:rPr>
            <w:rStyle w:val="Hyperlink"/>
            <w:noProof/>
          </w:rPr>
          <w:t>Class Participation</w:t>
        </w:r>
        <w:r w:rsidR="00F8468E">
          <w:rPr>
            <w:noProof/>
            <w:webHidden/>
          </w:rPr>
          <w:tab/>
        </w:r>
        <w:r w:rsidR="00F8468E">
          <w:rPr>
            <w:noProof/>
            <w:webHidden/>
          </w:rPr>
          <w:fldChar w:fldCharType="begin"/>
        </w:r>
        <w:r w:rsidR="00F8468E">
          <w:rPr>
            <w:noProof/>
            <w:webHidden/>
          </w:rPr>
          <w:instrText xml:space="preserve"> PAGEREF _Toc149484345 \h </w:instrText>
        </w:r>
        <w:r w:rsidR="00F8468E">
          <w:rPr>
            <w:noProof/>
            <w:webHidden/>
          </w:rPr>
        </w:r>
        <w:r w:rsidR="00F8468E">
          <w:rPr>
            <w:noProof/>
            <w:webHidden/>
          </w:rPr>
          <w:fldChar w:fldCharType="separate"/>
        </w:r>
        <w:r w:rsidR="00F8468E">
          <w:rPr>
            <w:noProof/>
            <w:webHidden/>
          </w:rPr>
          <w:t>4</w:t>
        </w:r>
        <w:r w:rsidR="00F8468E">
          <w:rPr>
            <w:noProof/>
            <w:webHidden/>
          </w:rPr>
          <w:fldChar w:fldCharType="end"/>
        </w:r>
      </w:hyperlink>
    </w:p>
    <w:p w14:paraId="667C78D7" w14:textId="4119B3BB" w:rsidR="007F2FDE" w:rsidRPr="00A02770" w:rsidRDefault="00A02770" w:rsidP="00166063">
      <w:pPr>
        <w:pStyle w:val="TOC8"/>
        <w:sectPr w:rsidR="007F2FDE" w:rsidRPr="00A02770">
          <w:headerReference w:type="default" r:id="rId12"/>
          <w:footerReference w:type="default" r:id="rId13"/>
          <w:pgSz w:w="11907" w:h="16840" w:code="9"/>
          <w:pgMar w:top="1134" w:right="1134" w:bottom="1418" w:left="1418" w:header="851" w:footer="1134" w:gutter="0"/>
          <w:pgNumType w:fmt="lowerRoman" w:start="1"/>
          <w:cols w:space="708"/>
          <w:docGrid w:linePitch="360"/>
        </w:sectPr>
      </w:pPr>
      <w:r>
        <w:rPr>
          <w:rFonts w:ascii="Arial" w:hAnsi="Arial"/>
          <w:sz w:val="20"/>
          <w:szCs w:val="22"/>
        </w:rPr>
        <w:fldChar w:fldCharType="end"/>
      </w:r>
    </w:p>
    <w:p w14:paraId="35982FAE" w14:textId="10539481" w:rsidR="007F2FDE" w:rsidRPr="00A02770" w:rsidRDefault="00514C80" w:rsidP="00514C80">
      <w:pPr>
        <w:pStyle w:val="Heading1"/>
      </w:pPr>
      <w:bookmarkStart w:id="1" w:name="_Toc149484333"/>
      <w:bookmarkStart w:id="2" w:name="_Toc322953587"/>
      <w:r w:rsidRPr="00A02770">
        <w:lastRenderedPageBreak/>
        <w:t>MODERATION PREPARATION</w:t>
      </w:r>
      <w:bookmarkEnd w:id="1"/>
    </w:p>
    <w:p w14:paraId="2A69F590" w14:textId="223346FB" w:rsidR="007F2FDE" w:rsidRPr="00A02770" w:rsidRDefault="0052368E" w:rsidP="009C2BFB">
      <w:pPr>
        <w:pStyle w:val="Heading2"/>
      </w:pPr>
      <w:bookmarkStart w:id="3" w:name="_Toc409686021"/>
      <w:bookmarkStart w:id="4" w:name="_Toc149484334"/>
      <w:bookmarkEnd w:id="2"/>
      <w:r w:rsidRPr="00A02770">
        <w:t>Introduction</w:t>
      </w:r>
      <w:bookmarkEnd w:id="3"/>
      <w:bookmarkEnd w:id="4"/>
    </w:p>
    <w:p w14:paraId="35B2A994" w14:textId="26E04D86" w:rsidR="008A6681" w:rsidRPr="00A02770" w:rsidRDefault="00DD2FBA" w:rsidP="00302338">
      <w:pPr>
        <w:rPr>
          <w:lang w:val="en-US"/>
        </w:rPr>
      </w:pPr>
      <w:bookmarkStart w:id="5" w:name="_Toc409686022"/>
      <w:r w:rsidRPr="00A02770">
        <w:rPr>
          <w:lang w:val="en-US"/>
        </w:rPr>
        <w:t xml:space="preserve">As part of the preparation for this module, </w:t>
      </w:r>
      <w:r w:rsidR="001001F4" w:rsidRPr="00A02770">
        <w:rPr>
          <w:lang w:val="en-US"/>
        </w:rPr>
        <w:t xml:space="preserve">a form was provided to allow </w:t>
      </w:r>
      <w:r w:rsidR="00AC2996" w:rsidRPr="00A02770">
        <w:rPr>
          <w:lang w:val="en-US"/>
        </w:rPr>
        <w:t xml:space="preserve">students </w:t>
      </w:r>
      <w:r w:rsidR="001001F4" w:rsidRPr="00A02770">
        <w:rPr>
          <w:lang w:val="en-US"/>
        </w:rPr>
        <w:t xml:space="preserve">an opportunity to provide details about </w:t>
      </w:r>
      <w:r w:rsidR="00AC2996" w:rsidRPr="00A02770">
        <w:rPr>
          <w:lang w:val="en-US"/>
        </w:rPr>
        <w:t>themselves</w:t>
      </w:r>
      <w:r w:rsidR="001001F4" w:rsidRPr="00A02770">
        <w:rPr>
          <w:lang w:val="en-US"/>
        </w:rPr>
        <w:t>.</w:t>
      </w:r>
      <w:r w:rsidR="00AC2996" w:rsidRPr="00A02770">
        <w:rPr>
          <w:lang w:val="en-US"/>
        </w:rPr>
        <w:t xml:space="preserve"> Based on the responses received, the following basic information details were captured:</w:t>
      </w:r>
      <w:r w:rsidR="001001F4" w:rsidRPr="00A02770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5842"/>
      </w:tblGrid>
      <w:tr w:rsidR="00A02770" w:rsidRPr="00A02770" w14:paraId="0B4411C7" w14:textId="77777777" w:rsidTr="00215CED">
        <w:tc>
          <w:tcPr>
            <w:tcW w:w="4672" w:type="dxa"/>
          </w:tcPr>
          <w:p w14:paraId="48EA92EE" w14:textId="207A302C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 xml:space="preserve">Student Number </w:t>
            </w:r>
          </w:p>
        </w:tc>
        <w:sdt>
          <w:sdtPr>
            <w:rPr>
              <w:lang w:val="en-US"/>
            </w:rPr>
            <w:alias w:val="Student Number"/>
            <w:tag w:val="StudentNumber"/>
            <w:id w:val="-789058884"/>
            <w:placeholder>
              <w:docPart w:val="04F1D06B49E5485DBB6714A04D0CCEE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udentNumber[1]" w:storeItemID="{A3A2649F-51E7-4BAB-97E8-E589016BDBFC}"/>
            <w:text/>
          </w:sdtPr>
          <w:sdtContent>
            <w:tc>
              <w:tcPr>
                <w:tcW w:w="4673" w:type="dxa"/>
              </w:tcPr>
              <w:p w14:paraId="6A138E39" w14:textId="67F7C60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33758727</w:t>
                </w:r>
              </w:p>
            </w:tc>
          </w:sdtContent>
        </w:sdt>
      </w:tr>
      <w:tr w:rsidR="00A02770" w:rsidRPr="00A02770" w14:paraId="3A0B9F31" w14:textId="77777777" w:rsidTr="00215CED">
        <w:tc>
          <w:tcPr>
            <w:tcW w:w="4672" w:type="dxa"/>
          </w:tcPr>
          <w:p w14:paraId="4D6AB671" w14:textId="1AC4E3DA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Initials &amp; Surname</w:t>
            </w:r>
          </w:p>
        </w:tc>
        <w:sdt>
          <w:sdtPr>
            <w:rPr>
              <w:lang w:val="en-US"/>
            </w:rPr>
            <w:alias w:val="Initial and Surname"/>
            <w:tag w:val="InitialandSurname"/>
            <w:id w:val="-449772363"/>
            <w:placeholder>
              <w:docPart w:val="C572F19C0FE746819011CF487A7EDED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nitialandSurname[1]" w:storeItemID="{A3A2649F-51E7-4BAB-97E8-E589016BDBFC}"/>
            <w:text/>
          </w:sdtPr>
          <w:sdtContent>
            <w:tc>
              <w:tcPr>
                <w:tcW w:w="4673" w:type="dxa"/>
              </w:tcPr>
              <w:p w14:paraId="11E5DAE8" w14:textId="29D3C793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STOFBERG, JEAN</w:t>
                </w:r>
              </w:p>
            </w:tc>
          </w:sdtContent>
        </w:sdt>
      </w:tr>
      <w:tr w:rsidR="00A02770" w:rsidRPr="00A02770" w14:paraId="46E4EFCD" w14:textId="77777777" w:rsidTr="00215CED">
        <w:tc>
          <w:tcPr>
            <w:tcW w:w="4672" w:type="dxa"/>
          </w:tcPr>
          <w:p w14:paraId="6AE6FB62" w14:textId="5B0C274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Preferred Name</w:t>
            </w:r>
          </w:p>
        </w:tc>
        <w:sdt>
          <w:sdtPr>
            <w:rPr>
              <w:lang w:val="en-US"/>
            </w:rPr>
            <w:alias w:val="Preferred Name"/>
            <w:tag w:val="PreferredName"/>
            <w:id w:val="1786392852"/>
            <w:placeholder>
              <w:docPart w:val="ACA3E00B6253440E82E03E4E872B709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referredName[1]" w:storeItemID="{A3A2649F-51E7-4BAB-97E8-E589016BDBFC}"/>
            <w:text/>
          </w:sdtPr>
          <w:sdtContent>
            <w:tc>
              <w:tcPr>
                <w:tcW w:w="4673" w:type="dxa"/>
              </w:tcPr>
              <w:p w14:paraId="3A46BD9C" w14:textId="4F18AF6C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Jean</w:t>
                </w:r>
              </w:p>
            </w:tc>
          </w:sdtContent>
        </w:sdt>
      </w:tr>
      <w:tr w:rsidR="00A02770" w:rsidRPr="00A02770" w14:paraId="50406669" w14:textId="77777777" w:rsidTr="00215CED">
        <w:tc>
          <w:tcPr>
            <w:tcW w:w="4672" w:type="dxa"/>
          </w:tcPr>
          <w:p w14:paraId="57D0550D" w14:textId="506B639A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Preferred Email Address</w:t>
            </w:r>
          </w:p>
        </w:tc>
        <w:sdt>
          <w:sdtPr>
            <w:rPr>
              <w:lang w:val="en-US"/>
            </w:rPr>
            <w:alias w:val="Preferred Email Address"/>
            <w:tag w:val="PreferredEmailAddress"/>
            <w:id w:val="-1648976213"/>
            <w:placeholder>
              <w:docPart w:val="350B799DC5B141DDAEE9324F8A1E02D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referredEmailAddress[1]" w:storeItemID="{A3A2649F-51E7-4BAB-97E8-E589016BDBFC}"/>
            <w:text/>
          </w:sdtPr>
          <w:sdtContent>
            <w:tc>
              <w:tcPr>
                <w:tcW w:w="4673" w:type="dxa"/>
              </w:tcPr>
              <w:p w14:paraId="6E5BBBCC" w14:textId="48A82456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jeanstofberg2000@gmail.com</w:t>
                </w:r>
              </w:p>
            </w:tc>
          </w:sdtContent>
        </w:sdt>
      </w:tr>
      <w:tr w:rsidR="00A02770" w:rsidRPr="00A02770" w14:paraId="135CB690" w14:textId="77777777" w:rsidTr="00215CED">
        <w:tc>
          <w:tcPr>
            <w:tcW w:w="4672" w:type="dxa"/>
          </w:tcPr>
          <w:p w14:paraId="4A2ABAA4" w14:textId="2ED6D94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Date of Birth</w:t>
            </w:r>
          </w:p>
        </w:tc>
        <w:sdt>
          <w:sdtPr>
            <w:rPr>
              <w:lang w:val="en-US"/>
            </w:rPr>
            <w:alias w:val="Date of Birth"/>
            <w:tag w:val="DateofBirth"/>
            <w:id w:val="1448894158"/>
            <w:placeholder>
              <w:docPart w:val="661B0C81216C4B5FA0CECF0FE2D85FFF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DateofBirth[1]" w:storeItemID="{A3A2649F-51E7-4BAB-97E8-E589016BDBFC}"/>
            <w:text/>
          </w:sdtPr>
          <w:sdtContent>
            <w:tc>
              <w:tcPr>
                <w:tcW w:w="4673" w:type="dxa"/>
              </w:tcPr>
              <w:p w14:paraId="64470376" w14:textId="04747FA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2000-11-27</w:t>
                </w:r>
              </w:p>
            </w:tc>
          </w:sdtContent>
        </w:sdt>
      </w:tr>
      <w:tr w:rsidR="00A02770" w:rsidRPr="00A02770" w14:paraId="32319B94" w14:textId="77777777" w:rsidTr="00215CED">
        <w:tc>
          <w:tcPr>
            <w:tcW w:w="4672" w:type="dxa"/>
          </w:tcPr>
          <w:p w14:paraId="43C38B04" w14:textId="2B0789C1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Campus &amp; Delivery Method</w:t>
            </w:r>
          </w:p>
        </w:tc>
        <w:sdt>
          <w:sdtPr>
            <w:rPr>
              <w:lang w:val="en-US"/>
            </w:rPr>
            <w:alias w:val="Campus Delivery Method"/>
            <w:tag w:val="CampusDeliveryMethod"/>
            <w:id w:val="-1385165553"/>
            <w:placeholder>
              <w:docPart w:val="ED2CA0B445C640578E375C0170A87239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ampusDeliveryMethod[1]" w:storeItemID="{A3A2649F-51E7-4BAB-97E8-E589016BDBFC}"/>
            <w:text/>
          </w:sdtPr>
          <w:sdtContent>
            <w:tc>
              <w:tcPr>
                <w:tcW w:w="4673" w:type="dxa"/>
              </w:tcPr>
              <w:p w14:paraId="3FB8DE36" w14:textId="583F9B65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Potch</w:t>
                </w:r>
                <w:proofErr w:type="spellEnd"/>
                <w:r>
                  <w:rPr>
                    <w:lang w:val="en-US"/>
                  </w:rPr>
                  <w:t xml:space="preserve"> - Contact</w:t>
                </w:r>
              </w:p>
            </w:tc>
          </w:sdtContent>
        </w:sdt>
      </w:tr>
      <w:tr w:rsidR="00A02770" w:rsidRPr="00A02770" w14:paraId="3DAA7922" w14:textId="77777777" w:rsidTr="00215CED">
        <w:tc>
          <w:tcPr>
            <w:tcW w:w="4672" w:type="dxa"/>
          </w:tcPr>
          <w:p w14:paraId="7248170C" w14:textId="50AF3AC3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LinkedIn Profile</w:t>
            </w:r>
          </w:p>
        </w:tc>
        <w:sdt>
          <w:sdtPr>
            <w:rPr>
              <w:lang w:val="en-US"/>
            </w:rPr>
            <w:alias w:val="LinkedIn Profile URL"/>
            <w:tag w:val="LinkedInProfileURL"/>
            <w:id w:val="-1514226857"/>
            <w:placeholder>
              <w:docPart w:val="6AD9170EA7B743F29B6D283BCDB4F6A9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LinkedIn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52A922D7" w14:textId="060B141E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www.linkedin.com/in/jean-stofberg-48993a285</w:t>
                </w:r>
              </w:p>
            </w:tc>
          </w:sdtContent>
        </w:sdt>
      </w:tr>
      <w:tr w:rsidR="00A02770" w:rsidRPr="00A02770" w14:paraId="1AFED5A4" w14:textId="77777777" w:rsidTr="00215CED">
        <w:tc>
          <w:tcPr>
            <w:tcW w:w="4672" w:type="dxa"/>
          </w:tcPr>
          <w:p w14:paraId="687A63F5" w14:textId="58A98926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GitHub Profile</w:t>
            </w:r>
          </w:p>
        </w:tc>
        <w:sdt>
          <w:sdtPr>
            <w:rPr>
              <w:lang w:val="en-US"/>
            </w:rPr>
            <w:alias w:val="GitHub Profile URL"/>
            <w:tag w:val="GitHubProfileURL"/>
            <w:id w:val="1824845566"/>
            <w:placeholder>
              <w:docPart w:val="02F4F5CEA9414174B6B42B8CA1F58CD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GitHub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3A599D93" w14:textId="0786B819" w:rsidR="00215CED" w:rsidRPr="00A02770" w:rsidRDefault="002544B1" w:rsidP="00711283">
                <w:pPr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https://github.com/Dustypandabro</w:t>
                </w:r>
              </w:p>
            </w:tc>
          </w:sdtContent>
        </w:sdt>
      </w:tr>
      <w:tr w:rsidR="00A02770" w:rsidRPr="00A02770" w14:paraId="578F1CFD" w14:textId="77777777" w:rsidTr="00215CED">
        <w:tc>
          <w:tcPr>
            <w:tcW w:w="4672" w:type="dxa"/>
          </w:tcPr>
          <w:p w14:paraId="4240C0AF" w14:textId="470C65A7" w:rsidR="00215CED" w:rsidRPr="00A02770" w:rsidRDefault="00215CED" w:rsidP="00711283">
            <w:pPr>
              <w:spacing w:after="0"/>
              <w:rPr>
                <w:lang w:val="en-US"/>
              </w:rPr>
            </w:pPr>
            <w:r w:rsidRPr="00A02770">
              <w:rPr>
                <w:lang w:val="en-US"/>
              </w:rPr>
              <w:t>Stack Overflow Profile</w:t>
            </w:r>
          </w:p>
        </w:tc>
        <w:sdt>
          <w:sdtPr>
            <w:rPr>
              <w:lang w:val="en-US"/>
            </w:rPr>
            <w:alias w:val="Stack Overflow Profile URL"/>
            <w:tag w:val="StackOverflowProfileURL"/>
            <w:id w:val="1130442184"/>
            <w:placeholder>
              <w:docPart w:val="585B23F76BC14C87BC33352395B97D9A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tackOverflowProfileURL[1]" w:storeItemID="{A3A2649F-51E7-4BAB-97E8-E589016BDBFC}"/>
            <w:text/>
          </w:sdtPr>
          <w:sdtContent>
            <w:tc>
              <w:tcPr>
                <w:tcW w:w="4673" w:type="dxa"/>
              </w:tcPr>
              <w:p w14:paraId="492CD25D" w14:textId="4D68AF02" w:rsidR="00215CED" w:rsidRPr="00A02770" w:rsidRDefault="002544B1" w:rsidP="00711283">
                <w:pPr>
                  <w:keepNext/>
                  <w:spacing w:after="0"/>
                  <w:rPr>
                    <w:lang w:val="en-US"/>
                  </w:rPr>
                </w:pPr>
                <w:r>
                  <w:rPr>
                    <w:lang w:val="en-US"/>
                  </w:rPr>
                  <w:t>https://stackoverflow.com/users/22293312/dustypandabro</w:t>
                </w:r>
              </w:p>
            </w:tc>
          </w:sdtContent>
        </w:sdt>
      </w:tr>
    </w:tbl>
    <w:p w14:paraId="29E1504C" w14:textId="183454A4" w:rsidR="00FA686B" w:rsidRPr="00A02770" w:rsidRDefault="00AC2996" w:rsidP="00FA686B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Basic Student Information</w:t>
      </w:r>
    </w:p>
    <w:p w14:paraId="61494763" w14:textId="4EA94C5F" w:rsidR="007F2FDE" w:rsidRPr="00A02770" w:rsidRDefault="00B03995" w:rsidP="009C2BFB">
      <w:pPr>
        <w:pStyle w:val="Heading2"/>
      </w:pPr>
      <w:bookmarkStart w:id="6" w:name="_Toc149484335"/>
      <w:bookmarkEnd w:id="5"/>
      <w:r w:rsidRPr="00A02770">
        <w:t>Pre-</w:t>
      </w:r>
      <w:r w:rsidR="00D72C38" w:rsidRPr="00A02770">
        <w:t>CMPG323</w:t>
      </w:r>
      <w:r w:rsidR="009C2BFB" w:rsidRPr="00A02770">
        <w:t xml:space="preserve"> Skillset</w:t>
      </w:r>
      <w:bookmarkEnd w:id="6"/>
    </w:p>
    <w:p w14:paraId="0E7E4848" w14:textId="59E81C98" w:rsidR="001A415A" w:rsidRPr="00A02770" w:rsidRDefault="00F44327" w:rsidP="00302338">
      <w:r w:rsidRPr="00A02770">
        <w:t>Prior to the commencement of work, students were prompted to provide their current rating of specific skill</w:t>
      </w:r>
      <w:r w:rsidR="00711283" w:rsidRPr="00A02770">
        <w:t xml:space="preserve"> </w:t>
      </w:r>
      <w:r w:rsidRPr="00A02770">
        <w:t xml:space="preserve">sets which would be focused on and enhanced throughout the semester. </w:t>
      </w:r>
      <w:r w:rsidR="00B021D1" w:rsidRPr="00A02770">
        <w:t>Each skill has been rated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A02770" w:rsidRPr="00A02770" w14:paraId="652A5350" w14:textId="77777777" w:rsidTr="00302338">
        <w:tc>
          <w:tcPr>
            <w:tcW w:w="4957" w:type="dxa"/>
          </w:tcPr>
          <w:p w14:paraId="38BC04A6" w14:textId="12FDE429" w:rsidR="003328F7" w:rsidRPr="00A02770" w:rsidRDefault="003328F7" w:rsidP="00711283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Skill</w:t>
            </w:r>
          </w:p>
        </w:tc>
        <w:tc>
          <w:tcPr>
            <w:tcW w:w="4388" w:type="dxa"/>
          </w:tcPr>
          <w:p w14:paraId="200B1B7D" w14:textId="7CFC8C4F" w:rsidR="003328F7" w:rsidRPr="00A02770" w:rsidRDefault="003328F7" w:rsidP="00711283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Rating</w:t>
            </w:r>
          </w:p>
        </w:tc>
      </w:tr>
      <w:tr w:rsidR="00A02770" w:rsidRPr="00A02770" w14:paraId="25B46307" w14:textId="77777777" w:rsidTr="00302338">
        <w:tc>
          <w:tcPr>
            <w:tcW w:w="4957" w:type="dxa"/>
          </w:tcPr>
          <w:p w14:paraId="23CB1A27" w14:textId="09243573" w:rsidR="003328F7" w:rsidRPr="00A02770" w:rsidRDefault="00C76AA2" w:rsidP="00711283">
            <w:pPr>
              <w:spacing w:after="0"/>
            </w:pPr>
            <w:r w:rsidRPr="00A02770">
              <w:t>Agile &amp; Scrum Implementation</w:t>
            </w:r>
          </w:p>
        </w:tc>
        <w:sdt>
          <w:sdtPr>
            <w:alias w:val="Agile Knowledge"/>
            <w:tag w:val="AgileKnowledge"/>
            <w:id w:val="778608899"/>
            <w:placeholder>
              <w:docPart w:val="02590EDB1F28423FB5668B1AB098E8A6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Agile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41B707D6" w14:textId="224366FE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6B592F96" w14:textId="77777777" w:rsidTr="00302338">
        <w:tc>
          <w:tcPr>
            <w:tcW w:w="4957" w:type="dxa"/>
          </w:tcPr>
          <w:p w14:paraId="1447C58F" w14:textId="325AC25A" w:rsidR="003328F7" w:rsidRPr="00A02770" w:rsidRDefault="00C76AA2" w:rsidP="00711283">
            <w:pPr>
              <w:spacing w:after="0"/>
            </w:pPr>
            <w:r w:rsidRPr="00A02770">
              <w:t>API Development</w:t>
            </w:r>
          </w:p>
        </w:tc>
        <w:sdt>
          <w:sdtPr>
            <w:alias w:val="API Development Knowledge"/>
            <w:tag w:val="APIDevelopmentKnowledge"/>
            <w:id w:val="1109696305"/>
            <w:placeholder>
              <w:docPart w:val="B884647786B942338F5F4D4B858E993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APIDevelopment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2072B367" w14:textId="7D21C11B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56128439" w14:textId="77777777" w:rsidTr="00302338">
        <w:tc>
          <w:tcPr>
            <w:tcW w:w="4957" w:type="dxa"/>
          </w:tcPr>
          <w:p w14:paraId="57837E09" w14:textId="384019A9" w:rsidR="003328F7" w:rsidRPr="00A02770" w:rsidRDefault="00C76AA2" w:rsidP="00711283">
            <w:pPr>
              <w:spacing w:after="0"/>
            </w:pPr>
            <w:r w:rsidRPr="00A02770">
              <w:t>Design &amp; Architectural Patterns Implementation</w:t>
            </w:r>
          </w:p>
        </w:tc>
        <w:sdt>
          <w:sdtPr>
            <w:alias w:val="Web Development Patterns Knowledge"/>
            <w:tag w:val="WebDevelopmentPatternsKnowledge"/>
            <w:id w:val="739838958"/>
            <w:placeholder>
              <w:docPart w:val="75B007B312F84B19A7582440307D7F6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WebDevelopmentPatterns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6A86F283" w14:textId="0E91CF1C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70F5EA15" w14:textId="77777777" w:rsidTr="00302338">
        <w:tc>
          <w:tcPr>
            <w:tcW w:w="4957" w:type="dxa"/>
          </w:tcPr>
          <w:p w14:paraId="1F67697B" w14:textId="6C3D3C44" w:rsidR="003328F7" w:rsidRPr="00A02770" w:rsidRDefault="00C76AA2" w:rsidP="00711283">
            <w:pPr>
              <w:spacing w:after="0"/>
            </w:pPr>
            <w:r w:rsidRPr="00A02770">
              <w:t>Testing Approach Implementation</w:t>
            </w:r>
          </w:p>
        </w:tc>
        <w:sdt>
          <w:sdtPr>
            <w:alias w:val="Testing Knowledge"/>
            <w:tag w:val="TestingKnowledge"/>
            <w:id w:val="1157030321"/>
            <w:placeholder>
              <w:docPart w:val="AB799DEE50064BC28DEA04FB14B93326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Testing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5D46674D" w14:textId="40A9F66C" w:rsidR="003328F7" w:rsidRPr="00A02770" w:rsidRDefault="002544B1" w:rsidP="00711283">
                <w:pPr>
                  <w:spacing w:after="0"/>
                </w:pPr>
                <w:r>
                  <w:t>3</w:t>
                </w:r>
              </w:p>
            </w:tc>
          </w:sdtContent>
        </w:sdt>
      </w:tr>
      <w:tr w:rsidR="00A02770" w:rsidRPr="00A02770" w14:paraId="7A848F35" w14:textId="77777777" w:rsidTr="00302338">
        <w:tc>
          <w:tcPr>
            <w:tcW w:w="4957" w:type="dxa"/>
          </w:tcPr>
          <w:p w14:paraId="25222429" w14:textId="019EDF62" w:rsidR="003328F7" w:rsidRPr="00A02770" w:rsidRDefault="00C76AA2" w:rsidP="00711283">
            <w:pPr>
              <w:spacing w:after="0"/>
            </w:pPr>
            <w:r w:rsidRPr="00A02770">
              <w:t xml:space="preserve">Robotic Process Automation Implementation </w:t>
            </w:r>
          </w:p>
        </w:tc>
        <w:sdt>
          <w:sdtPr>
            <w:alias w:val="RPA Knowledge"/>
            <w:tag w:val="RPAKnowledge"/>
            <w:id w:val="340433616"/>
            <w:placeholder>
              <w:docPart w:val="023084BB3F44452BA4679F19F78A705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RPA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29D20E8A" w14:textId="501C3ADA" w:rsidR="003328F7" w:rsidRPr="00A02770" w:rsidRDefault="002544B1" w:rsidP="00711283">
                <w:pPr>
                  <w:spacing w:after="0"/>
                </w:pPr>
                <w:r>
                  <w:t>2</w:t>
                </w:r>
              </w:p>
            </w:tc>
          </w:sdtContent>
        </w:sdt>
      </w:tr>
      <w:tr w:rsidR="00A02770" w:rsidRPr="00A02770" w14:paraId="0C7357F5" w14:textId="77777777" w:rsidTr="00302338">
        <w:tc>
          <w:tcPr>
            <w:tcW w:w="4957" w:type="dxa"/>
          </w:tcPr>
          <w:p w14:paraId="7C055036" w14:textId="1FDB6B48" w:rsidR="00C76AA2" w:rsidRPr="00A02770" w:rsidRDefault="00C76AA2" w:rsidP="00711283">
            <w:pPr>
              <w:spacing w:after="0"/>
            </w:pPr>
            <w:r w:rsidRPr="00A02770">
              <w:t>Data Visualisation Implementation</w:t>
            </w:r>
          </w:p>
        </w:tc>
        <w:sdt>
          <w:sdtPr>
            <w:alias w:val="Power BI Knowledge"/>
            <w:tag w:val="PowerBIKnowledge"/>
            <w:id w:val="1627128997"/>
            <w:placeholder>
              <w:docPart w:val="F6FDD611678C47BBB2FE0C6942446092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PowerBIKnowledge[1]" w:storeItemID="{A3A2649F-51E7-4BAB-97E8-E589016BDBFC}"/>
            <w:text/>
          </w:sdtPr>
          <w:sdtContent>
            <w:tc>
              <w:tcPr>
                <w:tcW w:w="4388" w:type="dxa"/>
              </w:tcPr>
              <w:p w14:paraId="72E31396" w14:textId="01191D84" w:rsidR="00C76AA2" w:rsidRPr="00A02770" w:rsidRDefault="002544B1" w:rsidP="00711283">
                <w:pPr>
                  <w:keepNext/>
                  <w:spacing w:after="0"/>
                </w:pPr>
                <w:r>
                  <w:t>3</w:t>
                </w:r>
              </w:p>
            </w:tc>
          </w:sdtContent>
        </w:sdt>
      </w:tr>
    </w:tbl>
    <w:p w14:paraId="561155CD" w14:textId="392D2D93" w:rsidR="009C2BFB" w:rsidRPr="00A02770" w:rsidRDefault="00B021D1" w:rsidP="00B021D1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2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Skills Rating</w:t>
      </w:r>
    </w:p>
    <w:p w14:paraId="72AF7380" w14:textId="51485926" w:rsidR="00B021D1" w:rsidRPr="00A02770" w:rsidRDefault="006D5517" w:rsidP="00B021D1">
      <w:r w:rsidRPr="00A02770">
        <w:t>The above table is subject to the following rating</w:t>
      </w:r>
      <w:r w:rsidR="004356E8" w:rsidRPr="00A02770">
        <w:t xml:space="preserve"> description</w:t>
      </w:r>
      <w:r w:rsidRPr="00A02770">
        <w:t>s:</w:t>
      </w:r>
    </w:p>
    <w:p w14:paraId="5F34D594" w14:textId="7B1AB4E6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No prior knowledge/experience with implementation</w:t>
      </w:r>
    </w:p>
    <w:p w14:paraId="18CBC9A5" w14:textId="0DCA327F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Some knowledge but no experience with implementation</w:t>
      </w:r>
    </w:p>
    <w:p w14:paraId="65D35790" w14:textId="136EF157" w:rsidR="004356E8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Some knowledge and experience with implementation</w:t>
      </w:r>
    </w:p>
    <w:p w14:paraId="7E24B1D5" w14:textId="150767E0" w:rsidR="006D5517" w:rsidRPr="00A02770" w:rsidRDefault="004356E8" w:rsidP="004356E8">
      <w:pPr>
        <w:pStyle w:val="ListParagraph"/>
        <w:numPr>
          <w:ilvl w:val="0"/>
          <w:numId w:val="30"/>
        </w:numPr>
        <w:rPr>
          <w:rFonts w:cs="Arial"/>
        </w:rPr>
      </w:pPr>
      <w:r w:rsidRPr="00A02770">
        <w:rPr>
          <w:rFonts w:cs="Arial"/>
          <w:sz w:val="21"/>
          <w:szCs w:val="21"/>
        </w:rPr>
        <w:t>Advanced knowledge and experience with implementation</w:t>
      </w:r>
    </w:p>
    <w:p w14:paraId="385938B9" w14:textId="7ED5FFC0" w:rsidR="001A415A" w:rsidRPr="00A02770" w:rsidRDefault="001A415A" w:rsidP="001A415A">
      <w:pPr>
        <w:pStyle w:val="Heading3"/>
      </w:pPr>
      <w:bookmarkStart w:id="7" w:name="_Toc149484336"/>
      <w:r w:rsidRPr="00A02770">
        <w:lastRenderedPageBreak/>
        <w:t>Expectations for CMPG323</w:t>
      </w:r>
      <w:bookmarkEnd w:id="7"/>
    </w:p>
    <w:sdt>
      <w:sdtPr>
        <w:alias w:val="Module Expectations"/>
        <w:tag w:val="ModuleExpectations"/>
        <w:id w:val="-1683736389"/>
        <w:placeholder>
          <w:docPart w:val="7461D2CCF3B04BA39536489CC8C02140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ModuleExpectations[1]" w:storeItemID="{A3A2649F-51E7-4BAB-97E8-E589016BDBFC}"/>
        <w:text/>
      </w:sdtPr>
      <w:sdtContent>
        <w:p w14:paraId="7F743AF0" w14:textId="3EBE8691" w:rsidR="001A415A" w:rsidRPr="00A02770" w:rsidRDefault="002544B1" w:rsidP="001A415A">
          <w:r>
            <w:t>Excited and ready to learn and develop myself to be a better</w:t>
          </w:r>
        </w:p>
      </w:sdtContent>
    </w:sdt>
    <w:p w14:paraId="60C281A8" w14:textId="77777777" w:rsidR="00215CED" w:rsidRPr="00A02770" w:rsidRDefault="00215CED" w:rsidP="001A415A"/>
    <w:p w14:paraId="2698FA98" w14:textId="19D212C4" w:rsidR="00785A26" w:rsidRPr="00A02770" w:rsidRDefault="00785A26" w:rsidP="00D337C3">
      <w:pPr>
        <w:pStyle w:val="Heading3"/>
      </w:pPr>
      <w:bookmarkStart w:id="8" w:name="_Toc149484337"/>
      <w:r w:rsidRPr="00A02770">
        <w:t xml:space="preserve">Ambitions </w:t>
      </w:r>
      <w:r w:rsidR="00D337C3" w:rsidRPr="00A02770">
        <w:t>for CMPG323</w:t>
      </w:r>
      <w:bookmarkEnd w:id="8"/>
    </w:p>
    <w:sdt>
      <w:sdtPr>
        <w:alias w:val="Skills to be Acquired"/>
        <w:tag w:val="SkillstobeAcquired"/>
        <w:id w:val="-1548672489"/>
        <w:placeholder>
          <w:docPart w:val="929596CE53064EE4A5E6EFAFB026F29B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SkillstobeAcquired[1]" w:storeItemID="{A3A2649F-51E7-4BAB-97E8-E589016BDBFC}"/>
        <w:text/>
      </w:sdtPr>
      <w:sdtContent>
        <w:p w14:paraId="032792F5" w14:textId="4A86553A" w:rsidR="00D337C3" w:rsidRPr="00A02770" w:rsidRDefault="002544B1" w:rsidP="00D337C3">
          <w:r>
            <w:t>I want to have more control over my fundamentals and principles of coding. I want to be able to talk the talk and have good communication skills</w:t>
          </w:r>
        </w:p>
      </w:sdtContent>
    </w:sdt>
    <w:p w14:paraId="7D186230" w14:textId="77777777" w:rsidR="00D337C3" w:rsidRPr="00A02770" w:rsidRDefault="00D337C3" w:rsidP="00D337C3"/>
    <w:p w14:paraId="4876965C" w14:textId="3B08F6EC" w:rsidR="00D337C3" w:rsidRPr="00A02770" w:rsidRDefault="00D337C3" w:rsidP="00D337C3">
      <w:pPr>
        <w:pStyle w:val="Heading2"/>
      </w:pPr>
      <w:bookmarkStart w:id="9" w:name="_Toc149484338"/>
      <w:r w:rsidRPr="00A02770">
        <w:t>Career Path</w:t>
      </w:r>
      <w:bookmarkEnd w:id="9"/>
    </w:p>
    <w:p w14:paraId="2E400159" w14:textId="2F4569B1" w:rsidR="002F2668" w:rsidRPr="00A02770" w:rsidRDefault="002F2668" w:rsidP="002F2668">
      <w:proofErr w:type="gramStart"/>
      <w:r w:rsidRPr="00A02770">
        <w:t>A number of</w:t>
      </w:r>
      <w:proofErr w:type="gramEnd"/>
      <w:r w:rsidRPr="00A02770">
        <w:t xml:space="preserve"> questions were posed to students to prompt their</w:t>
      </w:r>
      <w:r w:rsidR="006D5517" w:rsidRPr="00A02770">
        <w:t xml:space="preserve"> investigation into different professions to decide which they would like to pursue. The following responses were captured for each question: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05BDE951" w14:textId="77777777" w:rsidTr="00F64DB0">
        <w:tc>
          <w:tcPr>
            <w:tcW w:w="4672" w:type="dxa"/>
          </w:tcPr>
          <w:p w14:paraId="52477E66" w14:textId="5A7F2643" w:rsidR="005C155F" w:rsidRPr="00A02770" w:rsidRDefault="005C155F" w:rsidP="00302338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Career Options</w:t>
            </w:r>
          </w:p>
        </w:tc>
        <w:tc>
          <w:tcPr>
            <w:tcW w:w="4673" w:type="dxa"/>
          </w:tcPr>
          <w:p w14:paraId="1BC8E9CC" w14:textId="7D130FB7" w:rsidR="005C155F" w:rsidRPr="00A02770" w:rsidRDefault="005C155F" w:rsidP="00302338">
            <w:pPr>
              <w:spacing w:after="0"/>
              <w:rPr>
                <w:b/>
                <w:bCs/>
              </w:rPr>
            </w:pPr>
            <w:r w:rsidRPr="00A02770">
              <w:rPr>
                <w:b/>
                <w:bCs/>
              </w:rPr>
              <w:t>Response</w:t>
            </w:r>
          </w:p>
        </w:tc>
      </w:tr>
      <w:tr w:rsidR="00A02770" w:rsidRPr="00A02770" w14:paraId="7BB8AD14" w14:textId="77777777" w:rsidTr="00F64DB0">
        <w:tc>
          <w:tcPr>
            <w:tcW w:w="4672" w:type="dxa"/>
          </w:tcPr>
          <w:p w14:paraId="61AC705C" w14:textId="306B2BBD" w:rsidR="005C155F" w:rsidRPr="00A02770" w:rsidRDefault="005C155F" w:rsidP="00302338">
            <w:pPr>
              <w:spacing w:after="0"/>
            </w:pPr>
            <w:r w:rsidRPr="00A02770">
              <w:t>Entrepreneurship</w:t>
            </w:r>
          </w:p>
        </w:tc>
        <w:sdt>
          <w:sdtPr>
            <w:alias w:val="Entrepreneur Ambition"/>
            <w:tag w:val="EntrepreneurAmbition"/>
            <w:id w:val="1621647521"/>
            <w:placeholder>
              <w:docPart w:val="F5185F1391044320A583E5604D00F79E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EntrepreneurAmb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2F5F7282" w14:textId="56503DF2" w:rsidR="005C155F" w:rsidRPr="00A02770" w:rsidRDefault="002544B1" w:rsidP="00302338">
                <w:pPr>
                  <w:spacing w:after="0"/>
                </w:pPr>
                <w:r>
                  <w:t>Yes</w:t>
                </w:r>
              </w:p>
            </w:tc>
          </w:sdtContent>
        </w:sdt>
      </w:tr>
      <w:tr w:rsidR="00A02770" w:rsidRPr="00A02770" w14:paraId="458BCE16" w14:textId="77777777" w:rsidTr="00F64DB0">
        <w:tc>
          <w:tcPr>
            <w:tcW w:w="4672" w:type="dxa"/>
          </w:tcPr>
          <w:p w14:paraId="76D4DFE2" w14:textId="0E7B77A0" w:rsidR="005C155F" w:rsidRPr="00A02770" w:rsidRDefault="005C155F" w:rsidP="00302338">
            <w:pPr>
              <w:spacing w:after="0"/>
            </w:pPr>
            <w:r w:rsidRPr="00A02770">
              <w:t>Non-IT Role</w:t>
            </w:r>
          </w:p>
        </w:tc>
        <w:sdt>
          <w:sdtPr>
            <w:alias w:val="Non-IT Ambition"/>
            <w:tag w:val="Non_x002d_ITAmbition"/>
            <w:id w:val="329649869"/>
            <w:placeholder>
              <w:docPart w:val="897D0DDEFC9941A7AABE2AA614400870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Non_x002d_ITAmb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5F9DD89C" w14:textId="0B6A9962" w:rsidR="005C155F" w:rsidRPr="00A02770" w:rsidRDefault="002544B1" w:rsidP="00302338">
                <w:pPr>
                  <w:spacing w:after="0"/>
                </w:pPr>
                <w:r>
                  <w:t>Yes</w:t>
                </w:r>
              </w:p>
            </w:tc>
          </w:sdtContent>
        </w:sdt>
      </w:tr>
      <w:tr w:rsidR="00A02770" w:rsidRPr="00A02770" w14:paraId="590A5AC7" w14:textId="77777777" w:rsidTr="00F64DB0">
        <w:tc>
          <w:tcPr>
            <w:tcW w:w="4672" w:type="dxa"/>
          </w:tcPr>
          <w:p w14:paraId="1F6DEDAC" w14:textId="408D2AC0" w:rsidR="005C155F" w:rsidRPr="00A02770" w:rsidRDefault="00DD2FBA" w:rsidP="00302338">
            <w:pPr>
              <w:spacing w:after="0"/>
            </w:pPr>
            <w:r w:rsidRPr="00A02770">
              <w:t>Application for Roles</w:t>
            </w:r>
          </w:p>
        </w:tc>
        <w:sdt>
          <w:sdtPr>
            <w:alias w:val="IT Roles"/>
            <w:tag w:val="ITRoles"/>
            <w:id w:val="224417124"/>
            <w:placeholder>
              <w:docPart w:val="4CB1B61B9AF3431783E91A037C52AA9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ITRoles[1]" w:storeItemID="{A3A2649F-51E7-4BAB-97E8-E589016BDBFC}"/>
            <w:text/>
          </w:sdtPr>
          <w:sdtContent>
            <w:tc>
              <w:tcPr>
                <w:tcW w:w="4673" w:type="dxa"/>
              </w:tcPr>
              <w:p w14:paraId="5743A47E" w14:textId="432921D0" w:rsidR="005C155F" w:rsidRPr="00A02770" w:rsidRDefault="00816D0B" w:rsidP="00302338">
                <w:pPr>
                  <w:spacing w:after="0"/>
                </w:pPr>
                <w:r w:rsidRPr="00A02770">
                  <w:rPr>
                    <w:rStyle w:val="PlaceholderText"/>
                    <w:color w:val="auto"/>
                  </w:rPr>
                  <w:t>[IT Roles]</w:t>
                </w:r>
              </w:p>
            </w:tc>
          </w:sdtContent>
        </w:sdt>
      </w:tr>
      <w:tr w:rsidR="00A02770" w:rsidRPr="00A02770" w14:paraId="07652008" w14:textId="77777777" w:rsidTr="00F64DB0">
        <w:tc>
          <w:tcPr>
            <w:tcW w:w="4672" w:type="dxa"/>
          </w:tcPr>
          <w:p w14:paraId="7D49586F" w14:textId="4819FDF0" w:rsidR="005C155F" w:rsidRPr="00A02770" w:rsidRDefault="00DD2FBA" w:rsidP="00302338">
            <w:pPr>
              <w:spacing w:after="0"/>
            </w:pPr>
            <w:r w:rsidRPr="00A02770">
              <w:t>Desired Job Role</w:t>
            </w:r>
          </w:p>
        </w:tc>
        <w:sdt>
          <w:sdtPr>
            <w:alias w:val="Desired Role Description"/>
            <w:tag w:val="DesiredRoleDescription"/>
            <w:id w:val="-1702547094"/>
            <w:placeholder>
              <w:docPart w:val="B0ADE1EB01D54AF88A930B0BD3ED881D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DesiredRoleDescrip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01D299DB" w14:textId="10E173D2" w:rsidR="005C155F" w:rsidRPr="00A02770" w:rsidRDefault="002544B1" w:rsidP="00302338">
                <w:pPr>
                  <w:spacing w:after="0"/>
                </w:pPr>
                <w:r>
                  <w:t>Stockbroker, trading with stocks and managing portfolios</w:t>
                </w:r>
              </w:p>
            </w:tc>
          </w:sdtContent>
        </w:sdt>
      </w:tr>
      <w:tr w:rsidR="00A02770" w:rsidRPr="00A02770" w14:paraId="38CEDDB6" w14:textId="77777777" w:rsidTr="00F64DB0">
        <w:tc>
          <w:tcPr>
            <w:tcW w:w="4672" w:type="dxa"/>
          </w:tcPr>
          <w:p w14:paraId="597451D7" w14:textId="1F775F9C" w:rsidR="00DD2FBA" w:rsidRPr="00A02770" w:rsidRDefault="00DD2FBA" w:rsidP="00302338">
            <w:pPr>
              <w:spacing w:after="0"/>
            </w:pPr>
            <w:r w:rsidRPr="00A02770">
              <w:t xml:space="preserve">Desired Company &amp; Profession </w:t>
            </w:r>
          </w:p>
        </w:tc>
        <w:sdt>
          <w:sdtPr>
            <w:alias w:val="Company and Position"/>
            <w:tag w:val="CompanyandPosition"/>
            <w:id w:val="1695339915"/>
            <w:placeholder>
              <w:docPart w:val="5D68BCABD7D049A1B7C23C8BE4C69B41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b2691010-a272-48c5-adbb-48465b1412c0' " w:xpath="/ns0:properties[1]/documentManagement[1]/ns3:CompanyandPosition[1]" w:storeItemID="{A3A2649F-51E7-4BAB-97E8-E589016BDBFC}"/>
            <w:text/>
          </w:sdtPr>
          <w:sdtContent>
            <w:tc>
              <w:tcPr>
                <w:tcW w:w="4673" w:type="dxa"/>
              </w:tcPr>
              <w:p w14:paraId="5E749040" w14:textId="0A781920" w:rsidR="00DD2FBA" w:rsidRPr="00A02770" w:rsidRDefault="002544B1" w:rsidP="00302338">
                <w:pPr>
                  <w:keepNext/>
                  <w:spacing w:after="0"/>
                </w:pPr>
                <w:r>
                  <w:t>Sony or Tencent, working as a game developer or game tester</w:t>
                </w:r>
              </w:p>
            </w:tc>
          </w:sdtContent>
        </w:sdt>
      </w:tr>
    </w:tbl>
    <w:p w14:paraId="2674EEB2" w14:textId="5A568713" w:rsidR="00D337C3" w:rsidRPr="00A02770" w:rsidRDefault="006D5517" w:rsidP="006D5517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Career Ambitions</w:t>
      </w:r>
    </w:p>
    <w:p w14:paraId="7AD1D311" w14:textId="77777777" w:rsidR="00007B34" w:rsidRPr="00A02770" w:rsidRDefault="00007B34" w:rsidP="00007B34"/>
    <w:p w14:paraId="0D3DFC65" w14:textId="77777777" w:rsidR="00A02770" w:rsidRPr="00A02770" w:rsidRDefault="00A02770" w:rsidP="00007B34">
      <w:pPr>
        <w:pStyle w:val="Heading1"/>
        <w:sectPr w:rsidR="00A02770" w:rsidRPr="00A02770">
          <w:footerReference w:type="default" r:id="rId14"/>
          <w:pgSz w:w="11907" w:h="16840" w:code="9"/>
          <w:pgMar w:top="1134" w:right="1134" w:bottom="1418" w:left="1418" w:header="851" w:footer="1134" w:gutter="0"/>
          <w:pgNumType w:start="1"/>
          <w:cols w:space="708"/>
          <w:docGrid w:linePitch="360"/>
        </w:sectPr>
      </w:pPr>
    </w:p>
    <w:p w14:paraId="1ACDB74A" w14:textId="5E9B2C8F" w:rsidR="00C91889" w:rsidRPr="00A02770" w:rsidRDefault="00007B34" w:rsidP="00007B34">
      <w:pPr>
        <w:pStyle w:val="Heading1"/>
      </w:pPr>
      <w:bookmarkStart w:id="10" w:name="_Toc149484339"/>
      <w:r w:rsidRPr="00A02770">
        <w:lastRenderedPageBreak/>
        <w:t>Training &amp; Certifications</w:t>
      </w:r>
      <w:bookmarkEnd w:id="10"/>
    </w:p>
    <w:p w14:paraId="48AB8EEB" w14:textId="6BA2E29D" w:rsidR="00652103" w:rsidRPr="00A02770" w:rsidRDefault="00652103" w:rsidP="00652103">
      <w:r w:rsidRPr="00A02770">
        <w:t xml:space="preserve">The following achievements were obtained </w:t>
      </w:r>
      <w:r w:rsidR="00F8468E">
        <w:t>as part of CMPG323</w:t>
      </w:r>
      <w:r w:rsidRPr="00A02770">
        <w:t>:</w:t>
      </w:r>
    </w:p>
    <w:tbl>
      <w:tblPr>
        <w:tblStyle w:val="TableGrid"/>
        <w:tblW w:w="4621" w:type="pct"/>
        <w:tblLook w:val="04A0" w:firstRow="1" w:lastRow="0" w:firstColumn="1" w:lastColumn="0" w:noHBand="0" w:noVBand="1"/>
      </w:tblPr>
      <w:tblGrid>
        <w:gridCol w:w="2133"/>
        <w:gridCol w:w="2133"/>
        <w:gridCol w:w="1425"/>
        <w:gridCol w:w="1995"/>
        <w:gridCol w:w="1000"/>
        <w:gridCol w:w="4510"/>
      </w:tblGrid>
      <w:tr w:rsidR="00F8468E" w:rsidRPr="00A02770" w14:paraId="5289B34D" w14:textId="77777777" w:rsidTr="00F8468E">
        <w:tc>
          <w:tcPr>
            <w:tcW w:w="808" w:type="pct"/>
          </w:tcPr>
          <w:p w14:paraId="20BA9F41" w14:textId="5F957B7A" w:rsidR="00F8468E" w:rsidRPr="00A02770" w:rsidRDefault="00F8468E" w:rsidP="00652103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808" w:type="pct"/>
          </w:tcPr>
          <w:p w14:paraId="10DB3E83" w14:textId="5D1C461D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Achievement</w:t>
            </w:r>
          </w:p>
        </w:tc>
        <w:tc>
          <w:tcPr>
            <w:tcW w:w="540" w:type="pct"/>
          </w:tcPr>
          <w:p w14:paraId="45F9F1D8" w14:textId="36350BD9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Type</w:t>
            </w:r>
          </w:p>
        </w:tc>
        <w:tc>
          <w:tcPr>
            <w:tcW w:w="756" w:type="pct"/>
          </w:tcPr>
          <w:p w14:paraId="20BFC589" w14:textId="56055016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Provider</w:t>
            </w:r>
          </w:p>
        </w:tc>
        <w:tc>
          <w:tcPr>
            <w:tcW w:w="379" w:type="pct"/>
          </w:tcPr>
          <w:p w14:paraId="7809D8FB" w14:textId="554CC7DD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 xml:space="preserve">Date </w:t>
            </w:r>
          </w:p>
        </w:tc>
        <w:tc>
          <w:tcPr>
            <w:tcW w:w="1709" w:type="pct"/>
          </w:tcPr>
          <w:p w14:paraId="2A13BEC1" w14:textId="0D29F313" w:rsidR="00F8468E" w:rsidRPr="00A02770" w:rsidRDefault="00F8468E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alias w:val="Achievements"/>
          <w:tag w:val="Achievements"/>
          <w:id w:val="1134300067"/>
          <w15:repeatingSection/>
        </w:sdtPr>
        <w:sdtContent>
          <w:sdt>
            <w:sdtPr>
              <w:id w:val="-1594312646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0BE371B" w14:textId="77777777" w:rsidTr="00F8468E">
                <w:sdt>
                  <w:sdtPr>
                    <w:alias w:val="Achievement Category"/>
                    <w:tag w:val="Achievement Category"/>
                    <w:id w:val="-186226360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624323E3" w14:textId="57255398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Agile &amp; Scrum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9E740EC" w14:textId="6E582C7A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852568016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Professional Scrum ™ with Kanban ( PSK ™) Prep Questions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815466228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7B27434" w14:textId="073CB610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810709361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420B9E5" w14:textId="7B78E884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06648654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66885936" w14:textId="3AD80FCF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7381353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17D35059" w14:textId="72136D62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have learned some questions to brighten my knowledge on Scrum and have a better understanding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2370603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7C303C16" w14:textId="77777777" w:rsidTr="00F8468E">
                <w:sdt>
                  <w:sdtPr>
                    <w:alias w:val="Achievement Category"/>
                    <w:tag w:val="Achievement Category"/>
                    <w:id w:val="1366554987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B9DA8C1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Agile &amp; Scrum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739FC0DB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51961500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Basics of Scrum, Agile and Project Delivery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05176372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F6494A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08715078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124E60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445523780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112F0C0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7936463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310353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have more in depth understanding of Scrum principles and Aspects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885850301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5C17DC31" w14:textId="77777777" w:rsidTr="00F8468E">
                <w:sdt>
                  <w:sdtPr>
                    <w:alias w:val="Achievement Category"/>
                    <w:tag w:val="Achievement Category"/>
                    <w:id w:val="-1996176636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3610FB39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Blender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C3E1EDC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281690944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Free Blender Crash Course!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2137485157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BB3804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36375120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749D734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00048258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13FF4E0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2023-10-27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93847329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86730B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use the basics of blender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179548274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3EE99C8C" w14:textId="77777777" w:rsidTr="00F8468E">
                <w:sdt>
                  <w:sdtPr>
                    <w:alias w:val="Achievement Category"/>
                    <w:tag w:val="Achievement Category"/>
                    <w:id w:val="-764762225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5D50BE3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10A317E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211724842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Design Patterns in Software Modeling and Design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919487808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B21391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42940642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5BF97A0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32072495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21DDE4E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203256616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D23D9F1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Different patterns and how to implement them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73339255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C816396" w14:textId="77777777" w:rsidTr="00F8468E">
                <w:sdt>
                  <w:sdtPr>
                    <w:alias w:val="Achievement Category"/>
                    <w:tag w:val="Achievement Category"/>
                    <w:id w:val="25425230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9896926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61F060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58441311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 xml:space="preserve">Basics of Object Oriented </w:t>
                        </w:r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lastRenderedPageBreak/>
                          <w:t>Programming with C#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788388489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68A24C0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035335480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785554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237939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C6AFBC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213644126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475362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implement and work with design patterns, A better understanding of OOP.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384748137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304A30F3" w14:textId="77777777" w:rsidTr="00F8468E">
                <w:sdt>
                  <w:sdtPr>
                    <w:alias w:val="Achievement Category"/>
                    <w:tag w:val="Achievement Category"/>
                    <w:id w:val="-625937591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47FA6DF1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Design Patterns &amp; Standards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34D5593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31385861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Learn MVC + Web API from scratch - Basics to Advance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590201203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38788C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458847548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674109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282329859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73DBFEC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2023-09-18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248647718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3312295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Difference between MVC and Web API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178853607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192ED926" w14:textId="77777777" w:rsidTr="00F8468E">
                <w:sdt>
                  <w:sdtPr>
                    <w:alias w:val="Achievement Category"/>
                    <w:tag w:val="Achievement Category"/>
                    <w:id w:val="-734160609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6A737368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Game development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51E6EE98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18648103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Unity Game Development For Complete Beginners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51099539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10F060F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6282859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2CE713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160699952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77007B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204470548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7975F2C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basics of Unity and how to start creating my own 2D game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378749734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E443FA0" w14:textId="77777777" w:rsidTr="00F8468E">
                <w:sdt>
                  <w:sdtPr>
                    <w:alias w:val="Achievement Category"/>
                    <w:tag w:val="Achievement Category"/>
                    <w:id w:val="-41207862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3A172AB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Power BI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616041E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420784917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Microsoft Power BI Course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27200827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A250AAE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88027950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C8EB82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43751816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843FABC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03542527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03D0179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basics of power BI and how to navigate and use it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664937246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7A3A64A" w14:textId="77777777" w:rsidTr="00F8468E">
                <w:sdt>
                  <w:sdtPr>
                    <w:alias w:val="Achievement Category"/>
                    <w:tag w:val="Achievement Category"/>
                    <w:id w:val="-302470358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29FA00C7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Power BI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0DD0597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87820822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Power BI for Business Users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383916633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5EA2179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108583355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060A94A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434943001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D0ED46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2023-10-25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961691312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3CEBBB2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The business-oriented side of Power BI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483157613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0BDDB745" w14:textId="77777777" w:rsidTr="00F8468E">
                <w:sdt>
                  <w:sdtPr>
                    <w:alias w:val="Achievement Category"/>
                    <w:tag w:val="Achievement Category"/>
                    <w:id w:val="67477129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10C5ECDA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Robotics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4EA1E03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716010504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Project STEAMBOT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249513302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06E7756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928955196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3C92454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57833568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0A0587EF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2023-11-14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490606659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C6AF75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STEAM application and how to apply to robotics. Also the basics of robotics with a motor and a sensor.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36116357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28F1D906" w14:textId="77777777" w:rsidTr="00F8468E">
                <w:sdt>
                  <w:sdtPr>
                    <w:alias w:val="Achievement Category"/>
                    <w:tag w:val="Achievement Category"/>
                    <w:id w:val="-84116196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45BF5BA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Source Control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15AAC7D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484468561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Git: Become an Expert in Git &amp; GitHub in 4 Hours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983278077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385483B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643636914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68D374A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26519576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750625DA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2023-08-10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92766247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0B46A3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use and manage Github as a source3 control platform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2461203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1AB93E3D" w14:textId="77777777" w:rsidTr="00F8468E">
                <w:sdt>
                  <w:sdtPr>
                    <w:alias w:val="Achievement Category"/>
                    <w:tag w:val="Achievement Category"/>
                    <w:id w:val="-72213048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48E19A9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UiPath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2AD8234F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2120294395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Excel Automation using Uipath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960143051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4420D3D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-114156908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E44519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16554424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53354AC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380549756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5906CB1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How to incorporate Excel with UiPath and automate redundant tasks.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513118789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02B906EA" w14:textId="77777777" w:rsidTr="00F8468E">
                <w:sdt>
                  <w:sdtPr>
                    <w:alias w:val="Achievement Category"/>
                    <w:tag w:val="Achievement Category"/>
                    <w:id w:val="9591007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7C3B1D2F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UiPath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1D22E416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-1121376776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Introduction to Robotic Process Automation (RPA) and UiPath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38998066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715387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709295183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36502A4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44029847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64C0D76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2023-10-18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12074842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4A5FE5E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fundamentals and Implementations of RPA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608660790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EF60AF2" w14:textId="77777777" w:rsidTr="00F8468E">
                <w:sdt>
                  <w:sdtPr>
                    <w:alias w:val="Achievement Category"/>
                    <w:tag w:val="Achievement Category"/>
                    <w:id w:val="1884209397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57E99C8C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BD28D2C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251479968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Swagger, Openapi,asciidoc and Restdocs with spring boot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090155945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0F698E42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002401067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3E92B96B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-152377152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3A7C6E10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914752304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DD9E56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Gave me a clearer understanding of API and Swagger and how to handle methods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1025327798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60F63C3B" w14:textId="77777777" w:rsidTr="00F8468E">
                <w:sdt>
                  <w:sdtPr>
                    <w:alias w:val="Achievement Category"/>
                    <w:tag w:val="Achievement Category"/>
                    <w:id w:val="-267391982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2F0F464B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6991FEE8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1104772613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Spring REST API for beginners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1405566499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56474D9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395619998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0C120007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1137830885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55EA8B23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101897096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1786830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got a better understanding of the REST API and how the data communicates with each other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id w:val="-701632401"/>
              <w:placeholder>
                <w:docPart w:val="C0DD7F2A096242EE94D163C0738A8112"/>
              </w:placeholder>
              <w15:repeatingSectionItem/>
            </w:sdtPr>
            <w:sdtContent>
              <w:tr w:rsidR="00F8468E" w:rsidRPr="00A02770" w14:paraId="46489F62" w14:textId="77777777" w:rsidTr="00F8468E">
                <w:sdt>
                  <w:sdtPr>
                    <w:alias w:val="Achievement Category"/>
                    <w:tag w:val="Achievement Category"/>
                    <w:id w:val="-749967280"/>
                    <w:placeholder>
                      <w:docPart w:val="DefaultPlaceholder_-1854013440"/>
                    </w:placeholder>
                    <w:showingPlcHdr/>
                    <w:text/>
                  </w:sdtPr>
                  <w:sdtContent>
                    <w:tc>
                      <w:tcPr>
                        <w:tcW w:w="808" w:type="pct"/>
                      </w:tcPr>
                      <w:p w14:paraId="098C625F" w14:textId="77777777" w:rsidR="00F8468E" w:rsidRDefault="00F8468E" w:rsidP="00652103">
                        <w:r w:rsidRPr="006056DB">
                          <w:rPr>
                            <w:rStyle w:val="PlaceholderText"/>
                            <w:color w:val="auto"/>
                          </w:rPr>
                          <w:t>Web API</w:t>
                        </w:r>
                      </w:p>
                    </w:tc>
                  </w:sdtContent>
                </w:sdt>
                <w:tc>
                  <w:tcPr>
                    <w:tcW w:w="808" w:type="pct"/>
                  </w:tcPr>
                  <w:p w14:paraId="08C56A0D" w14:textId="77777777" w:rsidR="00F8468E" w:rsidRPr="00A02770" w:rsidRDefault="00000000" w:rsidP="00652103">
                    <w:sdt>
                      <w:sdtPr>
                        <w:alias w:val="Achievement Name"/>
                        <w:tag w:val="Achievement Name"/>
                        <w:id w:val="822388699"/>
                        <w:placeholder>
                          <w:docPart w:val="E87B06A63CB44FDF9B53FE923F67513E"/>
                        </w:placeholder>
                        <w:showingPlcHdr/>
                        <w:text/>
                      </w:sdtPr>
                      <w:sdtContent>
                        <w:r w:rsidR="00F8468E" w:rsidRPr="00A02770">
                          <w:rPr>
                            <w:rStyle w:val="PlaceholderText"/>
                            <w:color w:val="auto"/>
                          </w:rPr>
                          <w:t>ASP.NET Core Dependency injection &amp; Service Lifetimes</w:t>
                        </w:r>
                      </w:sdtContent>
                    </w:sdt>
                  </w:p>
                </w:tc>
                <w:sdt>
                  <w:sdtPr>
                    <w:alias w:val="Achievement Type"/>
                    <w:tag w:val="Achievement Type"/>
                    <w:id w:val="-1127927596"/>
                    <w:placeholder>
                      <w:docPart w:val="F4010FED63134111BD02696309F62987"/>
                    </w:placeholder>
                    <w:showingPlcHdr/>
                    <w:text/>
                  </w:sdtPr>
                  <w:sdtContent>
                    <w:tc>
                      <w:tcPr>
                        <w:tcW w:w="540" w:type="pct"/>
                      </w:tcPr>
                      <w:p w14:paraId="71AD1D86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Free completion</w:t>
                        </w:r>
                      </w:p>
                    </w:tc>
                  </w:sdtContent>
                </w:sdt>
                <w:sdt>
                  <w:sdtPr>
                    <w:alias w:val="Achievement Provider"/>
                    <w:tag w:val="Achievement Provider"/>
                    <w:id w:val="1734654662"/>
                    <w:placeholder>
                      <w:docPart w:val="214F2E9BBFD74F5FB92C2C8E82F1DFED"/>
                    </w:placeholder>
                    <w:showingPlcHdr/>
                    <w:text/>
                  </w:sdtPr>
                  <w:sdtContent>
                    <w:tc>
                      <w:tcPr>
                        <w:tcW w:w="756" w:type="pct"/>
                      </w:tcPr>
                      <w:p w14:paraId="4BAFD605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Udemy</w:t>
                        </w:r>
                      </w:p>
                    </w:tc>
                  </w:sdtContent>
                </w:sdt>
                <w:sdt>
                  <w:sdtPr>
                    <w:alias w:val="Achievement Date"/>
                    <w:tag w:val="Achievement Date"/>
                    <w:id w:val="551966347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379" w:type="pct"/>
                      </w:tcPr>
                      <w:p w14:paraId="499912CD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2023-08-24</w:t>
                        </w:r>
                      </w:p>
                    </w:tc>
                  </w:sdtContent>
                </w:sdt>
                <w:sdt>
                  <w:sdtPr>
                    <w:alias w:val="Achievement Reflection"/>
                    <w:tag w:val="Achievement Reflection"/>
                    <w:id w:val="-810479613"/>
                    <w:placeholder>
                      <w:docPart w:val="FA19A4F5E2F942A683DE9FFC5B1806B7"/>
                    </w:placeholder>
                    <w:showingPlcHdr/>
                    <w:text/>
                  </w:sdtPr>
                  <w:sdtContent>
                    <w:tc>
                      <w:tcPr>
                        <w:tcW w:w="1709" w:type="pct"/>
                      </w:tcPr>
                      <w:p w14:paraId="2CC049B8" w14:textId="77777777" w:rsidR="00F8468E" w:rsidRPr="00A02770" w:rsidRDefault="00F8468E" w:rsidP="00652103">
                        <w:r w:rsidRPr="00A02770">
                          <w:rPr>
                            <w:rStyle w:val="PlaceholderText"/>
                            <w:color w:val="auto"/>
                          </w:rPr>
                          <w:t>I got to see a deeper inside into .NET core with its register and dependecny indjections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1F22179" w14:textId="77777777" w:rsidR="00A02770" w:rsidRPr="00A02770" w:rsidRDefault="00A02770" w:rsidP="00652103">
      <w:pPr>
        <w:pStyle w:val="Heading1"/>
        <w:sectPr w:rsidR="00A02770" w:rsidRPr="00A02770" w:rsidSect="00A02770">
          <w:pgSz w:w="16840" w:h="11907" w:orient="landscape" w:code="9"/>
          <w:pgMar w:top="1418" w:right="1134" w:bottom="1134" w:left="1418" w:header="851" w:footer="1134" w:gutter="0"/>
          <w:pgNumType w:start="1"/>
          <w:cols w:space="708"/>
          <w:docGrid w:linePitch="360"/>
        </w:sectPr>
      </w:pPr>
    </w:p>
    <w:p w14:paraId="743A8540" w14:textId="77777777" w:rsidR="00652103" w:rsidRPr="00A02770" w:rsidRDefault="00652103" w:rsidP="00652103">
      <w:pPr>
        <w:pStyle w:val="Heading1"/>
      </w:pPr>
      <w:bookmarkStart w:id="11" w:name="_Toc149484340"/>
      <w:r w:rsidRPr="00A02770">
        <w:lastRenderedPageBreak/>
        <w:t>Project Results</w:t>
      </w:r>
      <w:bookmarkEnd w:id="11"/>
    </w:p>
    <w:p w14:paraId="3BB4083B" w14:textId="3F9EEFED" w:rsidR="00F64DB0" w:rsidRPr="00A02770" w:rsidRDefault="004B7773" w:rsidP="00F64DB0">
      <w:r w:rsidRPr="00A02770">
        <w:t xml:space="preserve">The students were equipped with project briefs for five projects that aimed to guide them through the end-to-end journey of the </w:t>
      </w:r>
      <w:r w:rsidR="00F67357" w:rsidRPr="00A02770">
        <w:t>development lifecycle – from planning to reporting. Each project was assessed individually, according to specific criteria and the results of each project are captured below: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155"/>
        <w:gridCol w:w="2196"/>
      </w:tblGrid>
      <w:tr w:rsidR="006056DB" w:rsidRPr="00A02770" w14:paraId="30AA738E" w14:textId="77777777" w:rsidTr="5533D543">
        <w:tc>
          <w:tcPr>
            <w:tcW w:w="7155" w:type="dxa"/>
          </w:tcPr>
          <w:p w14:paraId="2EDA0610" w14:textId="7AEED642" w:rsidR="006056DB" w:rsidRPr="00A02770" w:rsidRDefault="006056DB" w:rsidP="00816D0B">
            <w:pPr>
              <w:spacing w:after="0"/>
              <w:jc w:val="left"/>
              <w:rPr>
                <w:b/>
                <w:bCs/>
              </w:rPr>
            </w:pPr>
            <w:r w:rsidRPr="00A02770">
              <w:rPr>
                <w:b/>
                <w:bCs/>
              </w:rPr>
              <w:t>Project</w:t>
            </w:r>
          </w:p>
        </w:tc>
        <w:tc>
          <w:tcPr>
            <w:tcW w:w="2196" w:type="dxa"/>
          </w:tcPr>
          <w:p w14:paraId="7D276F5F" w14:textId="13958752" w:rsidR="006056DB" w:rsidRPr="00A02770" w:rsidRDefault="006056DB" w:rsidP="000D6CE6">
            <w:pPr>
              <w:spacing w:after="0"/>
              <w:jc w:val="center"/>
              <w:rPr>
                <w:b/>
                <w:bCs/>
              </w:rPr>
            </w:pPr>
            <w:r w:rsidRPr="00A02770">
              <w:rPr>
                <w:b/>
                <w:bCs/>
              </w:rPr>
              <w:t>Result</w:t>
            </w:r>
          </w:p>
        </w:tc>
      </w:tr>
      <w:tr w:rsidR="006056DB" w:rsidRPr="00A02770" w14:paraId="1251D8AE" w14:textId="77777777" w:rsidTr="5533D543">
        <w:tc>
          <w:tcPr>
            <w:tcW w:w="7155" w:type="dxa"/>
          </w:tcPr>
          <w:p w14:paraId="161FEC79" w14:textId="5AA73719" w:rsidR="006056DB" w:rsidRPr="00A02770" w:rsidRDefault="006056DB" w:rsidP="00816D0B">
            <w:pPr>
              <w:spacing w:after="0"/>
              <w:jc w:val="left"/>
            </w:pPr>
            <w:r w:rsidRPr="00A02770">
              <w:t>Project 1: Agile</w:t>
            </w:r>
          </w:p>
        </w:tc>
        <w:tc>
          <w:tcPr>
            <w:tcW w:w="2196" w:type="dxa"/>
          </w:tcPr>
          <w:p w14:paraId="61BFA849" w14:textId="0630310E" w:rsidR="006056DB" w:rsidRPr="00A02770" w:rsidRDefault="00000000" w:rsidP="00816D0B">
            <w:pPr>
              <w:spacing w:after="0"/>
              <w:jc w:val="center"/>
            </w:pPr>
            <w:sdt>
              <w:sdtPr>
                <w:alias w:val="P1 Result"/>
                <w:tag w:val="P1 Result"/>
                <w:id w:val="609082677"/>
                <w:placeholder>
                  <w:docPart w:val="70FD243632F3446485FBAC1CA2189548"/>
                </w:placeholder>
                <w:text/>
              </w:sdtPr>
              <w:sdtContent>
                <w:r w:rsidR="002544B1">
                  <w:t>94</w:t>
                </w:r>
              </w:sdtContent>
            </w:sdt>
            <w:r w:rsidR="3ACE0D6D">
              <w:t>%</w:t>
            </w:r>
          </w:p>
        </w:tc>
      </w:tr>
      <w:tr w:rsidR="006056DB" w:rsidRPr="00A02770" w14:paraId="04165B33" w14:textId="77777777" w:rsidTr="5533D543">
        <w:tc>
          <w:tcPr>
            <w:tcW w:w="7155" w:type="dxa"/>
          </w:tcPr>
          <w:p w14:paraId="68F2589C" w14:textId="103917AD" w:rsidR="006056DB" w:rsidRPr="00A02770" w:rsidRDefault="006056DB" w:rsidP="000D6CE6">
            <w:pPr>
              <w:spacing w:after="0"/>
              <w:jc w:val="left"/>
            </w:pPr>
            <w:r w:rsidRPr="00A02770">
              <w:t>Project 2: Web API</w:t>
            </w:r>
          </w:p>
        </w:tc>
        <w:tc>
          <w:tcPr>
            <w:tcW w:w="2196" w:type="dxa"/>
          </w:tcPr>
          <w:p w14:paraId="343E4ADD" w14:textId="6832AC68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2 Result"/>
                <w:tag w:val="P2 Result"/>
                <w:id w:val="1038168925"/>
                <w:placeholder>
                  <w:docPart w:val="C7B17AA8A181430FB9B5FA51803AF6C6"/>
                </w:placeholder>
                <w:text/>
              </w:sdtPr>
              <w:sdtContent>
                <w:r w:rsidR="006056DB">
                  <w:t>80</w:t>
                </w:r>
              </w:sdtContent>
            </w:sdt>
            <w:r w:rsidR="4F6A55B1">
              <w:t>%</w:t>
            </w:r>
          </w:p>
        </w:tc>
      </w:tr>
      <w:tr w:rsidR="006056DB" w:rsidRPr="00A02770" w14:paraId="3257593D" w14:textId="77777777" w:rsidTr="5533D543">
        <w:tc>
          <w:tcPr>
            <w:tcW w:w="7155" w:type="dxa"/>
          </w:tcPr>
          <w:p w14:paraId="68B5620E" w14:textId="3FB70F17" w:rsidR="006056DB" w:rsidRPr="00A02770" w:rsidRDefault="006056DB" w:rsidP="000D6CE6">
            <w:pPr>
              <w:spacing w:after="0"/>
              <w:jc w:val="left"/>
            </w:pPr>
            <w:r w:rsidRPr="00A02770">
              <w:t>Project 3: Patterns &amp; Standards</w:t>
            </w:r>
          </w:p>
        </w:tc>
        <w:tc>
          <w:tcPr>
            <w:tcW w:w="2196" w:type="dxa"/>
          </w:tcPr>
          <w:p w14:paraId="117FAB93" w14:textId="4659DE74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3 Result"/>
                <w:tag w:val="P3 Result"/>
                <w:id w:val="1470321348"/>
                <w:placeholder>
                  <w:docPart w:val="7302F25064084B969F562B633B028CEF"/>
                </w:placeholder>
                <w:text/>
              </w:sdtPr>
              <w:sdtContent>
                <w:r w:rsidR="006056DB">
                  <w:t>49</w:t>
                </w:r>
              </w:sdtContent>
            </w:sdt>
            <w:r w:rsidR="682BA54D">
              <w:t>%</w:t>
            </w:r>
          </w:p>
        </w:tc>
      </w:tr>
      <w:tr w:rsidR="006056DB" w:rsidRPr="00A02770" w14:paraId="3B105A90" w14:textId="77777777" w:rsidTr="5533D543">
        <w:tc>
          <w:tcPr>
            <w:tcW w:w="7155" w:type="dxa"/>
          </w:tcPr>
          <w:p w14:paraId="5C074729" w14:textId="58D4E517" w:rsidR="006056DB" w:rsidRPr="00A02770" w:rsidRDefault="006056DB" w:rsidP="000D6CE6">
            <w:pPr>
              <w:spacing w:after="0"/>
              <w:jc w:val="left"/>
            </w:pPr>
            <w:r w:rsidRPr="00A02770">
              <w:t>Project 4: RPA &amp; Testing</w:t>
            </w:r>
          </w:p>
        </w:tc>
        <w:tc>
          <w:tcPr>
            <w:tcW w:w="2196" w:type="dxa"/>
          </w:tcPr>
          <w:p w14:paraId="1E41CD1C" w14:textId="2129F6D9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4 Result"/>
                <w:tag w:val="P4 Result"/>
                <w:id w:val="872197402"/>
                <w:placeholder>
                  <w:docPart w:val="AA4E384117A8410FB168319CD9C7C56C"/>
                </w:placeholder>
                <w:text/>
              </w:sdtPr>
              <w:sdtContent>
                <w:r w:rsidR="006056DB">
                  <w:t>4</w:t>
                </w:r>
                <w:r w:rsidR="002544B1">
                  <w:t>0</w:t>
                </w:r>
              </w:sdtContent>
            </w:sdt>
            <w:r w:rsidR="682BA54D">
              <w:t>%</w:t>
            </w:r>
          </w:p>
        </w:tc>
      </w:tr>
      <w:tr w:rsidR="006056DB" w:rsidRPr="00A02770" w14:paraId="557A428E" w14:textId="77777777" w:rsidTr="5533D543">
        <w:tc>
          <w:tcPr>
            <w:tcW w:w="7155" w:type="dxa"/>
          </w:tcPr>
          <w:p w14:paraId="7D6F2565" w14:textId="63579F48" w:rsidR="006056DB" w:rsidRPr="00A02770" w:rsidRDefault="006056DB" w:rsidP="000D6CE6">
            <w:pPr>
              <w:spacing w:after="0"/>
              <w:jc w:val="left"/>
            </w:pPr>
            <w:r w:rsidRPr="00A02770">
              <w:t>Project 5: Reporting &amp; Monitoring</w:t>
            </w:r>
          </w:p>
        </w:tc>
        <w:tc>
          <w:tcPr>
            <w:tcW w:w="2196" w:type="dxa"/>
          </w:tcPr>
          <w:p w14:paraId="2BFA80CA" w14:textId="64E738C1" w:rsidR="006056DB" w:rsidRPr="00A02770" w:rsidRDefault="00000000" w:rsidP="000D6CE6">
            <w:pPr>
              <w:spacing w:after="0"/>
              <w:jc w:val="center"/>
            </w:pPr>
            <w:sdt>
              <w:sdtPr>
                <w:alias w:val="P5 Result"/>
                <w:tag w:val="P5 Result"/>
                <w:id w:val="-383410823"/>
                <w:placeholder>
                  <w:docPart w:val="77B5BE2DA50447CC84B90E547DEC646A"/>
                </w:placeholder>
                <w:text/>
              </w:sdtPr>
              <w:sdtContent>
                <w:r w:rsidR="002544B1">
                  <w:t>67</w:t>
                </w:r>
              </w:sdtContent>
            </w:sdt>
            <w:r w:rsidR="39FF77A1">
              <w:t>%</w:t>
            </w:r>
          </w:p>
        </w:tc>
      </w:tr>
    </w:tbl>
    <w:p w14:paraId="071E0643" w14:textId="2D2F7444" w:rsidR="00733F27" w:rsidRPr="00A02770" w:rsidRDefault="00733F27" w:rsidP="00733F27">
      <w:pPr>
        <w:pStyle w:val="Caption"/>
        <w:jc w:val="center"/>
        <w:rPr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>: Project Results</w:t>
      </w:r>
    </w:p>
    <w:p w14:paraId="56C4EF44" w14:textId="7DC82920" w:rsidR="00A1605C" w:rsidRPr="00A02770" w:rsidRDefault="00C70211" w:rsidP="00166063">
      <w:r w:rsidRPr="00A02770">
        <w:t xml:space="preserve">Based on the performance </w:t>
      </w:r>
      <w:r w:rsidR="008B35A2" w:rsidRPr="00A02770">
        <w:t xml:space="preserve">detailed above, the student has </w:t>
      </w:r>
      <w:r w:rsidR="009052BC" w:rsidRPr="00A02770">
        <w:t xml:space="preserve">a participation mark of &lt;part mark&gt;. </w:t>
      </w:r>
      <w:r w:rsidR="00A1605C" w:rsidRPr="00A02770">
        <w:t>The participation mark for CMPG323 is subject to the following</w:t>
      </w:r>
      <w:r w:rsidR="00F24344" w:rsidRPr="00A02770">
        <w:t xml:space="preserve"> calculation as part of the module mark</w:t>
      </w:r>
      <w:r w:rsidR="00A1605C" w:rsidRPr="00A02770">
        <w:t>:</w:t>
      </w:r>
    </w:p>
    <w:p w14:paraId="0E1EE07A" w14:textId="77777777" w:rsidR="00F24344" w:rsidRPr="00A02770" w:rsidRDefault="00F24344">
      <w:pPr>
        <w:spacing w:after="0" w:line="240" w:lineRule="auto"/>
        <w:jc w:val="left"/>
      </w:pPr>
    </w:p>
    <w:p w14:paraId="222E56F2" w14:textId="77777777" w:rsidR="00F24344" w:rsidRPr="00A02770" w:rsidRDefault="00F24344" w:rsidP="00F24344">
      <w:pPr>
        <w:keepNext/>
        <w:spacing w:after="0" w:line="240" w:lineRule="auto"/>
        <w:jc w:val="center"/>
      </w:pPr>
      <w:r w:rsidRPr="00A02770">
        <w:rPr>
          <w:noProof/>
        </w:rPr>
        <w:drawing>
          <wp:inline distT="0" distB="0" distL="0" distR="0" wp14:anchorId="3291EE5D" wp14:editId="2D2D99DC">
            <wp:extent cx="5409972" cy="3201581"/>
            <wp:effectExtent l="19050" t="19050" r="196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43" t="-2104" r="1775" b="-1"/>
                    <a:stretch/>
                  </pic:blipFill>
                  <pic:spPr bwMode="auto">
                    <a:xfrm>
                      <a:off x="0" y="0"/>
                      <a:ext cx="5473811" cy="32393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79AF" w14:textId="0633496F" w:rsidR="00652103" w:rsidRPr="00A02770" w:rsidRDefault="00F24344" w:rsidP="00F24344">
      <w:pPr>
        <w:pStyle w:val="Caption"/>
        <w:jc w:val="center"/>
        <w:rPr>
          <w:rFonts w:ascii="Arial Bold" w:hAnsi="Arial Bold" w:cs="Arial"/>
          <w:b w:val="0"/>
          <w:bCs w:val="0"/>
          <w:color w:val="auto"/>
          <w:kern w:val="32"/>
          <w:sz w:val="24"/>
          <w:szCs w:val="24"/>
        </w:rPr>
      </w:pPr>
      <w:r w:rsidRPr="00A02770">
        <w:rPr>
          <w:color w:val="auto"/>
        </w:rPr>
        <w:t xml:space="preserve">Figure </w:t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STYLEREF 1 \s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3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noBreakHyphen/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SEQ Figure \* ARABIC \s 1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t>: Module Mark Calculation</w:t>
      </w:r>
    </w:p>
    <w:p w14:paraId="594BC542" w14:textId="77777777" w:rsidR="00F24344" w:rsidRPr="00A02770" w:rsidRDefault="00F24344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 w:rsidRPr="00A02770">
        <w:br w:type="page"/>
      </w:r>
    </w:p>
    <w:p w14:paraId="63693393" w14:textId="23E732BE" w:rsidR="00652103" w:rsidRPr="00A02770" w:rsidRDefault="00652103" w:rsidP="00652103">
      <w:pPr>
        <w:pStyle w:val="Heading1"/>
      </w:pPr>
      <w:bookmarkStart w:id="12" w:name="_Toc149484341"/>
      <w:r w:rsidRPr="00A02770">
        <w:lastRenderedPageBreak/>
        <w:t>Community Engagement</w:t>
      </w:r>
      <w:bookmarkEnd w:id="12"/>
    </w:p>
    <w:p w14:paraId="64043814" w14:textId="75AF5506" w:rsidR="00EE2405" w:rsidRPr="00A02770" w:rsidRDefault="00EE2405" w:rsidP="00EE2405">
      <w:r w:rsidRPr="00A02770">
        <w:t xml:space="preserve">Students are encouraged to use the development communities around them to </w:t>
      </w:r>
      <w:r w:rsidR="003E205D" w:rsidRPr="00A02770">
        <w:t>extract value from as well as produce value back into. Student contribution and engagement can be measured through multiple forms which require evidence of participation and engagement.</w:t>
      </w:r>
    </w:p>
    <w:p w14:paraId="44F8F391" w14:textId="5FE3716B" w:rsidR="00652103" w:rsidRPr="00A02770" w:rsidRDefault="00F24344" w:rsidP="00F24344">
      <w:pPr>
        <w:pStyle w:val="Heading2"/>
      </w:pPr>
      <w:bookmarkStart w:id="13" w:name="_Toc149484342"/>
      <w:r w:rsidRPr="00A02770">
        <w:t>Contributing to a Com</w:t>
      </w:r>
      <w:r w:rsidR="000B7F81" w:rsidRPr="00A02770">
        <w:t>munity or Forum</w:t>
      </w:r>
      <w:bookmarkEnd w:id="13"/>
    </w:p>
    <w:p w14:paraId="5384BB51" w14:textId="56C0A101" w:rsidR="000B7F81" w:rsidRPr="00A02770" w:rsidRDefault="00D25889" w:rsidP="000B7F81">
      <w:r w:rsidRPr="00A02770">
        <w:t>The student has executed the following tasks as a contribution to a community or forum: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1559"/>
        <w:gridCol w:w="5665"/>
      </w:tblGrid>
      <w:tr w:rsidR="00C344A7" w:rsidRPr="00A02770" w14:paraId="7B51B8CE" w14:textId="77777777" w:rsidTr="00C344A7">
        <w:tc>
          <w:tcPr>
            <w:tcW w:w="1135" w:type="pct"/>
          </w:tcPr>
          <w:p w14:paraId="0E8AACAA" w14:textId="7A25D544" w:rsidR="00C344A7" w:rsidRPr="00A02770" w:rsidRDefault="00C344A7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834" w:type="pct"/>
          </w:tcPr>
          <w:p w14:paraId="790E9E84" w14:textId="2F03DC4D" w:rsidR="00C344A7" w:rsidRPr="00A02770" w:rsidRDefault="00C344A7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30" w:type="pct"/>
          </w:tcPr>
          <w:p w14:paraId="1C837CA6" w14:textId="77777777" w:rsidR="00C344A7" w:rsidRPr="00A02770" w:rsidRDefault="00C344A7" w:rsidP="001A4FEF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rPr>
            <w:b/>
            <w:bCs/>
          </w:rPr>
          <w:alias w:val="Community Contribution"/>
          <w:tag w:val="Community Contribution"/>
          <w:id w:val="1719707570"/>
          <w15:repeatingSection/>
        </w:sdtPr>
        <w:sdtContent>
          <w:sdt>
            <w:sdtPr>
              <w:rPr>
                <w:b/>
                <w:bCs/>
              </w:rPr>
              <w:id w:val="583342837"/>
              <w:placeholder>
                <w:docPart w:val="DefaultPlaceholder_-1854013435"/>
              </w:placeholder>
              <w15:repeatingSectionItem/>
            </w:sdtPr>
            <w:sdtContent>
              <w:tr w:rsidR="00C344A7" w:rsidRPr="00A02770" w14:paraId="5AFEDA57" w14:textId="77777777" w:rsidTr="00C344A7">
                <w:sdt>
                  <w:sdtPr>
                    <w:rPr>
                      <w:b/>
                      <w:bCs/>
                    </w:rPr>
                    <w:alias w:val="Platform"/>
                    <w:tag w:val="Platform"/>
                    <w:id w:val="1491058738"/>
                    <w:placeholder>
                      <w:docPart w:val="E661E8D20CA64E6ABF1517B9059FEABC"/>
                    </w:placeholder>
                    <w:text/>
                  </w:sdtPr>
                  <w:sdtContent>
                    <w:tc>
                      <w:tcPr>
                        <w:tcW w:w="1135" w:type="pct"/>
                      </w:tcPr>
                      <w:p w14:paraId="27861E45" w14:textId="1D92C139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- 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JavaTextGame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Date"/>
                    <w:tag w:val="Date"/>
                    <w:id w:val="-1819493510"/>
                    <w:placeholder>
                      <w:docPart w:val="7EEC3A7138BE40DA9570C072E2228FD6"/>
                    </w:placeholder>
                    <w:text/>
                  </w:sdtPr>
                  <w:sdtContent>
                    <w:tc>
                      <w:tcPr>
                        <w:tcW w:w="834" w:type="pct"/>
                      </w:tcPr>
                      <w:p w14:paraId="5F441601" w14:textId="2F0AA742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2023/10/09</w:t>
                        </w:r>
                      </w:p>
                    </w:tc>
                  </w:sdtContent>
                </w:sdt>
                <w:sdt>
                  <w:sdtPr>
                    <w:rPr>
                      <w:b/>
                      <w:bCs/>
                    </w:rPr>
                    <w:alias w:val="Reflection"/>
                    <w:tag w:val="Reflection"/>
                    <w:id w:val="-1207178551"/>
                    <w:placeholder>
                      <w:docPart w:val="887154606E7D4605B428EDBC884C7BC9"/>
                    </w:placeholder>
                    <w:text/>
                  </w:sdtPr>
                  <w:sdtContent>
                    <w:tc>
                      <w:tcPr>
                        <w:tcW w:w="3030" w:type="pct"/>
                      </w:tcPr>
                      <w:p w14:paraId="520D1581" w14:textId="47923DE0" w:rsidR="00C344A7" w:rsidRPr="0050358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r w:rsidRPr="002544B1">
                          <w:rPr>
                            <w:b/>
                            <w:bCs/>
                          </w:rPr>
                          <w:t>It gave me a deeper look at how to build a system and how to apply the roles of a software engineer from testing to incorporating different system together. https://github.com/Dustypandabro/JavaTextGame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471E0F60" w14:textId="77777777" w:rsidR="00D25889" w:rsidRPr="00A02770" w:rsidRDefault="00D25889" w:rsidP="00D25889"/>
    <w:p w14:paraId="4482E4A3" w14:textId="72C7EC18" w:rsidR="000B7F81" w:rsidRPr="00A02770" w:rsidRDefault="000B7F81" w:rsidP="000B7F81">
      <w:pPr>
        <w:pStyle w:val="Heading2"/>
      </w:pPr>
      <w:bookmarkStart w:id="14" w:name="_Toc149484343"/>
      <w:r w:rsidRPr="00A02770">
        <w:t>Extracting Knowledge from a Community or Forum</w:t>
      </w:r>
      <w:bookmarkEnd w:id="14"/>
    </w:p>
    <w:p w14:paraId="0BA98799" w14:textId="448CC058" w:rsidR="00D25889" w:rsidRDefault="00D25889" w:rsidP="00D25889">
      <w:r w:rsidRPr="00A02770">
        <w:t>The student has executed the following tasks as an extraction of knowledge from a community or forum: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21"/>
        <w:gridCol w:w="1559"/>
        <w:gridCol w:w="5665"/>
      </w:tblGrid>
      <w:tr w:rsidR="002C2C83" w:rsidRPr="00A02770" w14:paraId="618A1C68" w14:textId="77777777" w:rsidTr="001A4FEF">
        <w:tc>
          <w:tcPr>
            <w:tcW w:w="1135" w:type="pct"/>
          </w:tcPr>
          <w:p w14:paraId="69A616D7" w14:textId="77777777" w:rsidR="002C2C83" w:rsidRPr="00A02770" w:rsidRDefault="002C2C83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834" w:type="pct"/>
          </w:tcPr>
          <w:p w14:paraId="23C72168" w14:textId="77777777" w:rsidR="002C2C83" w:rsidRPr="00A02770" w:rsidRDefault="002C2C83" w:rsidP="001A4FE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30" w:type="pct"/>
          </w:tcPr>
          <w:p w14:paraId="29594A74" w14:textId="77777777" w:rsidR="002C2C83" w:rsidRPr="00A02770" w:rsidRDefault="002C2C83" w:rsidP="001A4FEF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Reflection</w:t>
            </w:r>
          </w:p>
        </w:tc>
      </w:tr>
      <w:sdt>
        <w:sdtPr>
          <w:rPr>
            <w:b/>
            <w:bCs/>
          </w:rPr>
          <w:alias w:val="Knowledge Extraction"/>
          <w:tag w:val="Knowledge Extraction"/>
          <w:id w:val="2081177470"/>
          <w15:repeatingSection/>
        </w:sdtPr>
        <w:sdtContent>
          <w:sdt>
            <w:sdtPr>
              <w:rPr>
                <w:b/>
                <w:bCs/>
              </w:rPr>
              <w:id w:val="484436488"/>
              <w:placeholder>
                <w:docPart w:val="DefaultPlaceholder_-1854013435"/>
              </w:placeholder>
              <w15:repeatingSectionItem/>
            </w:sdtPr>
            <w:sdtContent>
              <w:tr w:rsidR="002C2C83" w:rsidRPr="00A02770" w14:paraId="2E0DD40E" w14:textId="77777777" w:rsidTr="001A4FEF">
                <w:sdt>
                  <w:sdtPr>
                    <w:rPr>
                      <w:b/>
                      <w:bCs/>
                    </w:rPr>
                    <w:alias w:val="KE Platform"/>
                    <w:tag w:val="KE Platform"/>
                    <w:id w:val="-1544518847"/>
                    <w:placeholder>
                      <w:docPart w:val="62C49AB7888C492ABDB32B23B997671A"/>
                    </w:placeholder>
                    <w:text/>
                  </w:sdtPr>
                  <w:sdtContent>
                    <w:tc>
                      <w:tcPr>
                        <w:tcW w:w="1135" w:type="pct"/>
                      </w:tcPr>
                      <w:p w14:paraId="57DDCD36" w14:textId="59F151B1" w:rsidR="002C2C83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</w:rPr>
                          <w:t>Github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 xml:space="preserve"> – ai-town</w:t>
                        </w:r>
                      </w:p>
                    </w:tc>
                  </w:sdtContent>
                </w:sdt>
                <w:tc>
                  <w:tcPr>
                    <w:tcW w:w="834" w:type="pct"/>
                  </w:tcPr>
                  <w:p w14:paraId="7316795D" w14:textId="544522BE" w:rsidR="002C2C83" w:rsidRDefault="002544B1" w:rsidP="001A4FEF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2023/08/17</w:t>
                    </w:r>
                  </w:p>
                </w:tc>
                <w:sdt>
                  <w:sdtPr>
                    <w:rPr>
                      <w:b/>
                      <w:bCs/>
                    </w:rPr>
                    <w:alias w:val="KE Reflection"/>
                    <w:tag w:val="KE Reflection"/>
                    <w:id w:val="-1155294227"/>
                    <w:placeholder>
                      <w:docPart w:val="0B66538218F0473F8A3B5F059B15358F"/>
                    </w:placeholder>
                    <w:text/>
                  </w:sdtPr>
                  <w:sdtContent>
                    <w:tc>
                      <w:tcPr>
                        <w:tcW w:w="3030" w:type="pct"/>
                      </w:tcPr>
                      <w:p w14:paraId="403AE271" w14:textId="6E1DE28C" w:rsidR="002C2C83" w:rsidRPr="00A02770" w:rsidRDefault="002544B1" w:rsidP="001A4FEF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An insight into AI characters and how they work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03EBE47F" w14:textId="77777777" w:rsidR="00D25889" w:rsidRPr="00A02770" w:rsidRDefault="00D25889" w:rsidP="00D25889"/>
    <w:p w14:paraId="31F33F61" w14:textId="77777777" w:rsidR="000B7F81" w:rsidRPr="00A02770" w:rsidRDefault="000B7F81" w:rsidP="000B7F81"/>
    <w:p w14:paraId="11A3031D" w14:textId="77777777" w:rsidR="00652103" w:rsidRPr="00A02770" w:rsidRDefault="00652103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 w:rsidRPr="00A02770">
        <w:br w:type="page"/>
      </w:r>
    </w:p>
    <w:p w14:paraId="4F1F6974" w14:textId="1F5EC472" w:rsidR="00652103" w:rsidRPr="00A02770" w:rsidRDefault="00652103" w:rsidP="00652103">
      <w:pPr>
        <w:pStyle w:val="Heading1"/>
      </w:pPr>
      <w:bookmarkStart w:id="15" w:name="_Toc149484344"/>
      <w:r w:rsidRPr="00A02770">
        <w:lastRenderedPageBreak/>
        <w:t>Class Attendance</w:t>
      </w:r>
      <w:bookmarkEnd w:id="15"/>
    </w:p>
    <w:p w14:paraId="1258429A" w14:textId="51AB29BF" w:rsidR="008D5C74" w:rsidRPr="00A02770" w:rsidRDefault="008D5C74" w:rsidP="008D5C74">
      <w:r w:rsidRPr="00A02770">
        <w:t xml:space="preserve">Students are urged to make every effort to attend the virtual classes held every Thursday morning to ensure that they get the value and </w:t>
      </w:r>
      <w:proofErr w:type="gramStart"/>
      <w:r w:rsidRPr="00A02770">
        <w:t>are able to</w:t>
      </w:r>
      <w:proofErr w:type="gramEnd"/>
      <w:r w:rsidRPr="00A02770">
        <w:t xml:space="preserve"> utilise the opportunity to ask questions when they do not understand the work. The following attendance has been captured: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25D29919" w14:textId="77777777" w:rsidTr="00F24344">
        <w:tc>
          <w:tcPr>
            <w:tcW w:w="4672" w:type="dxa"/>
          </w:tcPr>
          <w:p w14:paraId="3DBF92C7" w14:textId="4C301658" w:rsidR="00F24344" w:rsidRPr="00A02770" w:rsidRDefault="00F24344" w:rsidP="00652103">
            <w:pPr>
              <w:rPr>
                <w:b/>
                <w:bCs/>
              </w:rPr>
            </w:pPr>
            <w:bookmarkStart w:id="16" w:name="_Hlk141860212"/>
            <w:r w:rsidRPr="00A02770">
              <w:rPr>
                <w:b/>
                <w:bCs/>
              </w:rPr>
              <w:t>Class</w:t>
            </w:r>
          </w:p>
        </w:tc>
        <w:tc>
          <w:tcPr>
            <w:tcW w:w="4673" w:type="dxa"/>
          </w:tcPr>
          <w:p w14:paraId="796EAC3D" w14:textId="45C1CCA3" w:rsidR="00F24344" w:rsidRPr="00A02770" w:rsidRDefault="00F24344" w:rsidP="00652103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Attendance</w:t>
            </w:r>
          </w:p>
        </w:tc>
      </w:tr>
      <w:sdt>
        <w:sdtPr>
          <w:rPr>
            <w:rFonts w:cs="Arial"/>
          </w:rPr>
          <w:alias w:val="Class Attendance"/>
          <w:tag w:val="Class Attendance"/>
          <w:id w:val="1522897212"/>
          <w15:repeatingSection/>
        </w:sdtPr>
        <w:sdtContent>
          <w:sdt>
            <w:sdtPr>
              <w:rPr>
                <w:rFonts w:cs="Arial"/>
              </w:rPr>
              <w:id w:val="1660192052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5DC7588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90162792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B480E27" w14:textId="62FD6044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20 July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480298355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653BF3E" w14:textId="253F6A10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223553883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6AED1620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34054021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24AB3B40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27 July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977598804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5861CEC" w14:textId="54AB7037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732960174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FEA8964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328022927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082DE3C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039193676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72B3E77" w14:textId="2FD016C2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16670719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5E92B9E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971399930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D27CBC4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10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18628809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595DD2F1" w14:textId="1F73EDFE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00365732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609E2AB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027911006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6E8DE3C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17 August 2023</w:t>
                        </w:r>
                      </w:p>
                    </w:tc>
                  </w:sdtContent>
                </w:sdt>
                <w:sdt>
                  <w:sdtPr>
                    <w:alias w:val="Attendance"/>
                    <w:tag w:val="Attendance"/>
                    <w:id w:val="-552468876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2C2A037" w14:textId="1FFC24DB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58407028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B3EAB6B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127991354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65D7E2CF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31 August 2023</w:t>
                        </w:r>
                      </w:p>
                    </w:tc>
                  </w:sdtContent>
                </w:sdt>
                <w:sdt>
                  <w:sdtPr>
                    <w:rPr>
                      <w:rStyle w:val="Par1"/>
                    </w:rPr>
                    <w:alias w:val="Attendance"/>
                    <w:tag w:val="Attendance"/>
                    <w:id w:val="-544374943"/>
                    <w:placeholder>
                      <w:docPart w:val="85887E8681414DEABC75CCA73B94C770"/>
                    </w:placeholder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DAC8DC1" w14:textId="6E764473" w:rsidR="00BE4869" w:rsidRPr="00A02770" w:rsidRDefault="009846DE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9846DE">
                          <w:rPr>
                            <w:rStyle w:val="Par1"/>
                          </w:rPr>
                          <w:t>Attended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851001121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699E7C3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532621475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4EAE4D7E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7 September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-1204009760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19A14D4A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Did not attend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38013710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5996770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587768084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5E015BB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14 September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167298702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37CE6B70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Did not attend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60527345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558F5F04" w14:textId="77777777">
                <w:sdt>
                  <w:sdtPr>
                    <w:rPr>
                      <w:rFonts w:cs="Arial"/>
                    </w:rPr>
                    <w:alias w:val="Class"/>
                    <w:tag w:val="Class"/>
                    <w:id w:val="-1202478468"/>
                    <w:placeholder>
                      <w:docPart w:val="88C8F2AB534B4B72AB25DBC157C41036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1EF80B9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12 October 2023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Attendance"/>
                    <w:tag w:val="Attendance"/>
                    <w:id w:val="-1839525370"/>
                    <w:placeholder>
                      <w:docPart w:val="85887E8681414DEABC75CCA73B94C770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5EE31875" w14:textId="77777777" w:rsidR="00BE4869" w:rsidRPr="00A02770" w:rsidRDefault="00400B87" w:rsidP="00816D0B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Attended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bookmarkEnd w:id="16"/>
    <w:p w14:paraId="598E9CBA" w14:textId="4C751C95" w:rsidR="00652103" w:rsidRPr="00A02770" w:rsidRDefault="008D5C74" w:rsidP="008D5C74">
      <w:pPr>
        <w:pStyle w:val="Caption"/>
        <w:jc w:val="center"/>
        <w:rPr>
          <w:noProof/>
          <w:color w:val="auto"/>
        </w:rPr>
      </w:pPr>
      <w:r w:rsidRPr="00A02770">
        <w:rPr>
          <w:color w:val="auto"/>
        </w:rPr>
        <w:t xml:space="preserve">Table </w:t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STYLEREF 1 \s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6</w:t>
      </w:r>
      <w:r w:rsidR="00FA686B" w:rsidRPr="00A02770">
        <w:rPr>
          <w:color w:val="auto"/>
        </w:rPr>
        <w:fldChar w:fldCharType="end"/>
      </w:r>
      <w:r w:rsidR="00FA686B" w:rsidRPr="00A02770">
        <w:rPr>
          <w:color w:val="auto"/>
        </w:rPr>
        <w:noBreakHyphen/>
      </w:r>
      <w:r w:rsidR="00FA686B" w:rsidRPr="00A02770">
        <w:rPr>
          <w:color w:val="auto"/>
        </w:rPr>
        <w:fldChar w:fldCharType="begin"/>
      </w:r>
      <w:r w:rsidR="00FA686B" w:rsidRPr="00A02770">
        <w:rPr>
          <w:color w:val="auto"/>
        </w:rPr>
        <w:instrText xml:space="preserve"> SEQ Table \* ARABIC \s 1 </w:instrText>
      </w:r>
      <w:r w:rsidR="00FA686B"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="00FA686B" w:rsidRPr="00A02770">
        <w:rPr>
          <w:color w:val="auto"/>
        </w:rPr>
        <w:fldChar w:fldCharType="end"/>
      </w:r>
      <w:r w:rsidRPr="00A02770">
        <w:rPr>
          <w:color w:val="auto"/>
        </w:rPr>
        <w:t xml:space="preserve">: </w:t>
      </w:r>
      <w:r w:rsidRPr="00A02770">
        <w:rPr>
          <w:noProof/>
          <w:color w:val="auto"/>
        </w:rPr>
        <w:t>Class Attendance</w:t>
      </w:r>
    </w:p>
    <w:p w14:paraId="273E1AF4" w14:textId="77777777" w:rsidR="00400B87" w:rsidRPr="00A02770" w:rsidRDefault="00400B87" w:rsidP="00400B87"/>
    <w:p w14:paraId="2E5EED33" w14:textId="77777777" w:rsidR="00F8468E" w:rsidRDefault="00F8468E">
      <w:pPr>
        <w:spacing w:after="0" w:line="240" w:lineRule="auto"/>
        <w:jc w:val="left"/>
        <w:rPr>
          <w:rFonts w:ascii="Arial Bold" w:hAnsi="Arial Bold" w:cs="Arial"/>
          <w:b/>
          <w:bCs/>
          <w:kern w:val="32"/>
          <w:sz w:val="24"/>
          <w:szCs w:val="24"/>
        </w:rPr>
      </w:pPr>
      <w:r>
        <w:br w:type="page"/>
      </w:r>
    </w:p>
    <w:p w14:paraId="1C895F20" w14:textId="68415B78" w:rsidR="00400B87" w:rsidRPr="00A02770" w:rsidRDefault="00400B87" w:rsidP="00400B87">
      <w:pPr>
        <w:pStyle w:val="Heading1"/>
      </w:pPr>
      <w:bookmarkStart w:id="17" w:name="_Toc149484345"/>
      <w:r w:rsidRPr="00A02770">
        <w:lastRenderedPageBreak/>
        <w:t>Class Participation</w:t>
      </w:r>
      <w:bookmarkEnd w:id="17"/>
    </w:p>
    <w:p w14:paraId="5D130805" w14:textId="64E336C6" w:rsidR="00400B87" w:rsidRPr="00A02770" w:rsidRDefault="00400B87" w:rsidP="00400B87">
      <w:r w:rsidRPr="00A02770">
        <w:t xml:space="preserve">Students are urged to make every effort to attend and engage in the virtual classes held every Thursday morning to ensure that they get the value from the class and </w:t>
      </w:r>
      <w:proofErr w:type="gramStart"/>
      <w:r w:rsidRPr="00A02770">
        <w:t>are able to</w:t>
      </w:r>
      <w:proofErr w:type="gramEnd"/>
      <w:r w:rsidRPr="00A02770">
        <w:t xml:space="preserve"> utilise the opportunity to ask questions when they do not understand the work. The following engagement has been captured as per the completion of class quizzes: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2770" w:rsidRPr="00A02770" w14:paraId="227BFB0D" w14:textId="77777777" w:rsidTr="000543C9">
        <w:tc>
          <w:tcPr>
            <w:tcW w:w="4672" w:type="dxa"/>
          </w:tcPr>
          <w:p w14:paraId="72392566" w14:textId="495FCEE6" w:rsidR="00400B87" w:rsidRPr="00A02770" w:rsidRDefault="00400B87" w:rsidP="000543C9">
            <w:pPr>
              <w:rPr>
                <w:b/>
                <w:bCs/>
              </w:rPr>
            </w:pPr>
            <w:bookmarkStart w:id="18" w:name="_Hlk141860302"/>
            <w:r w:rsidRPr="00A02770">
              <w:rPr>
                <w:b/>
                <w:bCs/>
              </w:rPr>
              <w:t>Activity</w:t>
            </w:r>
          </w:p>
        </w:tc>
        <w:tc>
          <w:tcPr>
            <w:tcW w:w="4673" w:type="dxa"/>
          </w:tcPr>
          <w:p w14:paraId="155CC19A" w14:textId="498243F8" w:rsidR="00400B87" w:rsidRPr="00A02770" w:rsidRDefault="00400B87" w:rsidP="000543C9">
            <w:pPr>
              <w:rPr>
                <w:b/>
                <w:bCs/>
              </w:rPr>
            </w:pPr>
            <w:r w:rsidRPr="00A02770">
              <w:rPr>
                <w:b/>
                <w:bCs/>
              </w:rPr>
              <w:t>Completion</w:t>
            </w:r>
          </w:p>
        </w:tc>
      </w:tr>
      <w:sdt>
        <w:sdtPr>
          <w:rPr>
            <w:rFonts w:cs="Arial"/>
          </w:rPr>
          <w:alias w:val="Class Participation"/>
          <w:tag w:val="Class Participation"/>
          <w:id w:val="1755553101"/>
          <w15:repeatingSection/>
        </w:sdtPr>
        <w:sdtContent>
          <w:sdt>
            <w:sdtPr>
              <w:rPr>
                <w:rFonts w:cs="Arial"/>
              </w:rPr>
              <w:id w:val="218107205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0617AEF3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-153690736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95AEDDA" w14:textId="3108A942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GitHub Homework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474358651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00638CA8" w14:textId="2AA257A2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089074344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402B7DF2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592592922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5AFC0719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Agile Quiz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888915464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34072B7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3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181799001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6C1D2C03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836583113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3FBB8BCC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Design Patterns &amp; Standards Homework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6622772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02B89D93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725129447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5C0BD27C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-802309893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07BC9119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API Assignment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249971089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6EBCC430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265466361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12D7B3BD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913982732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16F0496D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ASP.NET Assignment 1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-1473058326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104C244F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rPr>
                <w:rFonts w:cs="Arial"/>
              </w:rPr>
              <w:id w:val="-1557774799"/>
              <w:placeholder>
                <w:docPart w:val="DefaultPlaceholder_-1854013435"/>
              </w:placeholder>
              <w15:repeatingSectionItem/>
            </w:sdtPr>
            <w:sdtContent>
              <w:tr w:rsidR="00A02770" w:rsidRPr="00A02770" w14:paraId="20575638" w14:textId="77777777" w:rsidTr="000543C9">
                <w:sdt>
                  <w:sdtPr>
                    <w:rPr>
                      <w:rFonts w:cs="Arial"/>
                    </w:rPr>
                    <w:alias w:val="Activity"/>
                    <w:tag w:val="Activity"/>
                    <w:id w:val="2121330561"/>
                    <w:placeholder>
                      <w:docPart w:val="7E23C317308E4172B516245129B63EF9"/>
                    </w:placeholder>
                    <w:showingPlcHdr/>
                    <w:text/>
                  </w:sdtPr>
                  <w:sdtContent>
                    <w:tc>
                      <w:tcPr>
                        <w:tcW w:w="4672" w:type="dxa"/>
                        <w:vAlign w:val="bottom"/>
                      </w:tcPr>
                      <w:p w14:paraId="57F07800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ASP.NET Assignment 2</w:t>
                        </w:r>
                      </w:p>
                    </w:tc>
                  </w:sdtContent>
                </w:sdt>
                <w:sdt>
                  <w:sdtPr>
                    <w:rPr>
                      <w:rFonts w:cs="Arial"/>
                    </w:rPr>
                    <w:alias w:val="Completion"/>
                    <w:tag w:val="Completion"/>
                    <w:id w:val="87054449"/>
                    <w:placeholder>
                      <w:docPart w:val="90EDFA0B2E534712BDBD38B32116E2BF"/>
                    </w:placeholder>
                    <w:showingPlcHdr/>
                    <w:text/>
                  </w:sdtPr>
                  <w:sdtContent>
                    <w:tc>
                      <w:tcPr>
                        <w:tcW w:w="4673" w:type="dxa"/>
                      </w:tcPr>
                      <w:p w14:paraId="42F315CE" w14:textId="77777777" w:rsidR="00400B87" w:rsidRPr="00A02770" w:rsidRDefault="00400B87" w:rsidP="000543C9">
                        <w:pPr>
                          <w:spacing w:after="0"/>
                          <w:rPr>
                            <w:rFonts w:cs="Arial"/>
                          </w:rPr>
                        </w:pPr>
                        <w:r w:rsidRPr="00A02770">
                          <w:rPr>
                            <w:rStyle w:val="PlaceholderText"/>
                            <w:color w:val="auto"/>
                          </w:rPr>
                          <w:t>Not Submitted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bookmarkEnd w:id="18"/>
    <w:p w14:paraId="6C76A4AD" w14:textId="034FE573" w:rsidR="00400B87" w:rsidRPr="00A02770" w:rsidRDefault="00400B87" w:rsidP="00400B87">
      <w:pPr>
        <w:pStyle w:val="Caption"/>
        <w:jc w:val="center"/>
        <w:rPr>
          <w:noProof/>
          <w:color w:val="auto"/>
        </w:rPr>
      </w:pPr>
      <w:r w:rsidRPr="00A02770">
        <w:rPr>
          <w:color w:val="auto"/>
        </w:rPr>
        <w:t xml:space="preserve">Table </w:t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STYLEREF 1 \s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7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noBreakHyphen/>
      </w:r>
      <w:r w:rsidRPr="00A02770">
        <w:rPr>
          <w:color w:val="auto"/>
        </w:rPr>
        <w:fldChar w:fldCharType="begin"/>
      </w:r>
      <w:r w:rsidRPr="00A02770">
        <w:rPr>
          <w:color w:val="auto"/>
        </w:rPr>
        <w:instrText xml:space="preserve"> SEQ Table \* ARABIC \s 1 </w:instrText>
      </w:r>
      <w:r w:rsidRPr="00A02770">
        <w:rPr>
          <w:color w:val="auto"/>
        </w:rPr>
        <w:fldChar w:fldCharType="separate"/>
      </w:r>
      <w:r w:rsidR="00A02770">
        <w:rPr>
          <w:noProof/>
          <w:color w:val="auto"/>
        </w:rPr>
        <w:t>1</w:t>
      </w:r>
      <w:r w:rsidRPr="00A02770">
        <w:rPr>
          <w:color w:val="auto"/>
        </w:rPr>
        <w:fldChar w:fldCharType="end"/>
      </w:r>
      <w:r w:rsidRPr="00A02770">
        <w:rPr>
          <w:color w:val="auto"/>
        </w:rPr>
        <w:t xml:space="preserve">: </w:t>
      </w:r>
      <w:r w:rsidRPr="00A02770">
        <w:rPr>
          <w:noProof/>
          <w:color w:val="auto"/>
        </w:rPr>
        <w:t>Class Participation</w:t>
      </w:r>
    </w:p>
    <w:p w14:paraId="0DF9308E" w14:textId="77777777" w:rsidR="00400B87" w:rsidRPr="00A02770" w:rsidRDefault="00400B87" w:rsidP="00400B87"/>
    <w:p w14:paraId="5FCD653E" w14:textId="77777777" w:rsidR="00166063" w:rsidRPr="00A02770" w:rsidRDefault="00166063" w:rsidP="00007B34"/>
    <w:sectPr w:rsidR="00166063" w:rsidRPr="00A02770">
      <w:pgSz w:w="11907" w:h="16840" w:code="9"/>
      <w:pgMar w:top="1134" w:right="1134" w:bottom="1418" w:left="1418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2FEAC" w14:textId="77777777" w:rsidR="00124B9B" w:rsidRDefault="00124B9B">
      <w:pPr>
        <w:spacing w:after="0"/>
      </w:pPr>
      <w:r>
        <w:separator/>
      </w:r>
    </w:p>
  </w:endnote>
  <w:endnote w:type="continuationSeparator" w:id="0">
    <w:p w14:paraId="0A0DC8C6" w14:textId="77777777" w:rsidR="00124B9B" w:rsidRDefault="00124B9B">
      <w:pPr>
        <w:spacing w:after="0"/>
      </w:pPr>
      <w:r>
        <w:continuationSeparator/>
      </w:r>
    </w:p>
  </w:endnote>
  <w:endnote w:type="continuationNotice" w:id="1">
    <w:p w14:paraId="0D964CA3" w14:textId="77777777" w:rsidR="00124B9B" w:rsidRDefault="00124B9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6D80D" w14:textId="1EC78F53" w:rsidR="008D7833" w:rsidRDefault="008D783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3C84" w14:textId="6AB3FB01" w:rsidR="008D7833" w:rsidRDefault="008D783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98775" w14:textId="77777777" w:rsidR="00124B9B" w:rsidRDefault="00124B9B">
      <w:pPr>
        <w:spacing w:after="0"/>
      </w:pPr>
      <w:r>
        <w:separator/>
      </w:r>
    </w:p>
  </w:footnote>
  <w:footnote w:type="continuationSeparator" w:id="0">
    <w:p w14:paraId="2F1CBAB7" w14:textId="77777777" w:rsidR="00124B9B" w:rsidRDefault="00124B9B">
      <w:pPr>
        <w:spacing w:after="0"/>
      </w:pPr>
      <w:r>
        <w:continuationSeparator/>
      </w:r>
    </w:p>
  </w:footnote>
  <w:footnote w:type="continuationNotice" w:id="1">
    <w:p w14:paraId="69DC6C08" w14:textId="77777777" w:rsidR="00124B9B" w:rsidRDefault="00124B9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5C09E" w14:textId="77777777" w:rsidR="008D7833" w:rsidRDefault="008D7833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7216" behindDoc="1" locked="0" layoutInCell="1" allowOverlap="1" wp14:anchorId="1FE0A9A1" wp14:editId="08D84987">
          <wp:simplePos x="0" y="0"/>
          <wp:positionH relativeFrom="column">
            <wp:posOffset>-952500</wp:posOffset>
          </wp:positionH>
          <wp:positionV relativeFrom="paragraph">
            <wp:posOffset>-523875</wp:posOffset>
          </wp:positionV>
          <wp:extent cx="6115050" cy="3005455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4E20D" w14:textId="77777777" w:rsidR="008D7833" w:rsidRDefault="008D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5FA6BAF4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7" w15:restartNumberingAfterBreak="0">
    <w:nsid w:val="02DB3D85"/>
    <w:multiLevelType w:val="hybridMultilevel"/>
    <w:tmpl w:val="33E06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D1635CF"/>
    <w:multiLevelType w:val="multilevel"/>
    <w:tmpl w:val="543A8A3C"/>
    <w:styleLink w:val="List123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D82"/>
    <w:multiLevelType w:val="hybridMultilevel"/>
    <w:tmpl w:val="76F2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62A7D"/>
    <w:multiLevelType w:val="hybridMultilevel"/>
    <w:tmpl w:val="995E4326"/>
    <w:lvl w:ilvl="0" w:tplc="469C575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87AB7"/>
    <w:multiLevelType w:val="hybridMultilevel"/>
    <w:tmpl w:val="1E62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25504"/>
    <w:multiLevelType w:val="hybridMultilevel"/>
    <w:tmpl w:val="76587892"/>
    <w:lvl w:ilvl="0" w:tplc="E094340E">
      <w:start w:val="1"/>
      <w:numFmt w:val="decimal"/>
      <w:pStyle w:val="ListNumber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38EC7E45"/>
    <w:multiLevelType w:val="hybridMultilevel"/>
    <w:tmpl w:val="DD22010E"/>
    <w:lvl w:ilvl="0" w:tplc="51AA4586">
      <w:start w:val="1"/>
      <w:numFmt w:val="decimal"/>
      <w:pStyle w:val="ListNumber0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0395"/>
    <w:multiLevelType w:val="hybridMultilevel"/>
    <w:tmpl w:val="F3D49E16"/>
    <w:lvl w:ilvl="0" w:tplc="9A0E7C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2599B"/>
    <w:multiLevelType w:val="multilevel"/>
    <w:tmpl w:val="12BCFC3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F942E5C"/>
    <w:multiLevelType w:val="hybridMultilevel"/>
    <w:tmpl w:val="70F02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535794"/>
    <w:multiLevelType w:val="hybridMultilevel"/>
    <w:tmpl w:val="2C2E5D8C"/>
    <w:lvl w:ilvl="0" w:tplc="9A0E7C6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00E16"/>
    <w:multiLevelType w:val="hybridMultilevel"/>
    <w:tmpl w:val="09C66952"/>
    <w:lvl w:ilvl="0" w:tplc="DD8854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EC7"/>
    <w:multiLevelType w:val="hybridMultilevel"/>
    <w:tmpl w:val="4AE47482"/>
    <w:lvl w:ilvl="0" w:tplc="E378F6C4">
      <w:start w:val="1"/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27311F"/>
    <w:multiLevelType w:val="hybridMultilevel"/>
    <w:tmpl w:val="54162868"/>
    <w:lvl w:ilvl="0" w:tplc="7C4AA94E">
      <w:start w:val="1"/>
      <w:numFmt w:val="bullet"/>
      <w:pStyle w:val="ListBulletSingleSpacing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26" w15:restartNumberingAfterBreak="0">
    <w:nsid w:val="62923DA0"/>
    <w:multiLevelType w:val="multilevel"/>
    <w:tmpl w:val="78E69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572570E"/>
    <w:multiLevelType w:val="hybridMultilevel"/>
    <w:tmpl w:val="34F0580E"/>
    <w:lvl w:ilvl="0" w:tplc="F8DE030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1077">
    <w:abstractNumId w:val="5"/>
  </w:num>
  <w:num w:numId="2" w16cid:durableId="1607613187">
    <w:abstractNumId w:val="4"/>
  </w:num>
  <w:num w:numId="3" w16cid:durableId="117190128">
    <w:abstractNumId w:val="3"/>
  </w:num>
  <w:num w:numId="4" w16cid:durableId="903678865">
    <w:abstractNumId w:val="2"/>
  </w:num>
  <w:num w:numId="5" w16cid:durableId="611664776">
    <w:abstractNumId w:val="1"/>
  </w:num>
  <w:num w:numId="6" w16cid:durableId="110244004">
    <w:abstractNumId w:val="0"/>
  </w:num>
  <w:num w:numId="7" w16cid:durableId="157574385">
    <w:abstractNumId w:val="8"/>
  </w:num>
  <w:num w:numId="8" w16cid:durableId="2035301583">
    <w:abstractNumId w:val="24"/>
  </w:num>
  <w:num w:numId="9" w16cid:durableId="988437320">
    <w:abstractNumId w:val="15"/>
  </w:num>
  <w:num w:numId="10" w16cid:durableId="692535785">
    <w:abstractNumId w:val="27"/>
  </w:num>
  <w:num w:numId="11" w16cid:durableId="25913451">
    <w:abstractNumId w:val="14"/>
  </w:num>
  <w:num w:numId="12" w16cid:durableId="1362702730">
    <w:abstractNumId w:val="9"/>
  </w:num>
  <w:num w:numId="13" w16cid:durableId="400754326">
    <w:abstractNumId w:val="19"/>
  </w:num>
  <w:num w:numId="14" w16cid:durableId="293953070">
    <w:abstractNumId w:val="18"/>
  </w:num>
  <w:num w:numId="15" w16cid:durableId="1205677981">
    <w:abstractNumId w:val="28"/>
  </w:num>
  <w:num w:numId="16" w16cid:durableId="148521956">
    <w:abstractNumId w:val="10"/>
  </w:num>
  <w:num w:numId="17" w16cid:durableId="1722098305">
    <w:abstractNumId w:val="6"/>
  </w:num>
  <w:num w:numId="18" w16cid:durableId="1387950512">
    <w:abstractNumId w:val="25"/>
  </w:num>
  <w:num w:numId="19" w16cid:durableId="1536037585">
    <w:abstractNumId w:val="26"/>
  </w:num>
  <w:num w:numId="20" w16cid:durableId="163324761">
    <w:abstractNumId w:val="16"/>
  </w:num>
  <w:num w:numId="21" w16cid:durableId="681737408">
    <w:abstractNumId w:val="26"/>
    <w:lvlOverride w:ilvl="0">
      <w:startOverride w:val="1"/>
    </w:lvlOverride>
    <w:lvlOverride w:ilvl="1">
      <w:startOverride w:val="5"/>
    </w:lvlOverride>
  </w:num>
  <w:num w:numId="22" w16cid:durableId="130293506">
    <w:abstractNumId w:val="23"/>
  </w:num>
  <w:num w:numId="23" w16cid:durableId="588275399">
    <w:abstractNumId w:val="17"/>
  </w:num>
  <w:num w:numId="24" w16cid:durableId="40523850">
    <w:abstractNumId w:val="20"/>
  </w:num>
  <w:num w:numId="25" w16cid:durableId="63576618">
    <w:abstractNumId w:val="21"/>
  </w:num>
  <w:num w:numId="26" w16cid:durableId="836532561">
    <w:abstractNumId w:val="29"/>
  </w:num>
  <w:num w:numId="27" w16cid:durableId="809594599">
    <w:abstractNumId w:val="12"/>
  </w:num>
  <w:num w:numId="28" w16cid:durableId="1205799461">
    <w:abstractNumId w:val="7"/>
  </w:num>
  <w:num w:numId="29" w16cid:durableId="479886901">
    <w:abstractNumId w:val="11"/>
  </w:num>
  <w:num w:numId="30" w16cid:durableId="1727873009">
    <w:abstractNumId w:val="22"/>
  </w:num>
  <w:num w:numId="31" w16cid:durableId="82116992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CysDQxN7E0MTKyNDJT0lEKTi0uzszPAykwNKwFAA2KFZI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WU Harvard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vwvapaxg9ex05eazxovx9txprdff9z5ft0a&quot;&gt;DPA vs Human Labour-Converted&lt;record-ids&gt;&lt;item&gt;1&lt;/item&gt;&lt;item&gt;2&lt;/item&gt;&lt;item&gt;3&lt;/item&gt;&lt;item&gt;5&lt;/item&gt;&lt;item&gt;17&lt;/item&gt;&lt;item&gt;24&lt;/item&gt;&lt;item&gt;25&lt;/item&gt;&lt;item&gt;30&lt;/item&gt;&lt;item&gt;31&lt;/item&gt;&lt;item&gt;35&lt;/item&gt;&lt;item&gt;36&lt;/item&gt;&lt;item&gt;37&lt;/item&gt;&lt;item&gt;38&lt;/item&gt;&lt;item&gt;39&lt;/item&gt;&lt;item&gt;43&lt;/item&gt;&lt;item&gt;44&lt;/item&gt;&lt;item&gt;45&lt;/item&gt;&lt;item&gt;46&lt;/item&gt;&lt;item&gt;48&lt;/item&gt;&lt;item&gt;49&lt;/item&gt;&lt;item&gt;51&lt;/item&gt;&lt;item&gt;52&lt;/item&gt;&lt;item&gt;53&lt;/item&gt;&lt;item&gt;54&lt;/item&gt;&lt;item&gt;56&lt;/item&gt;&lt;/record-ids&gt;&lt;/item&gt;&lt;/Libraries&gt;"/>
  </w:docVars>
  <w:rsids>
    <w:rsidRoot w:val="000933A5"/>
    <w:rsid w:val="00007B34"/>
    <w:rsid w:val="000135E5"/>
    <w:rsid w:val="00020DE5"/>
    <w:rsid w:val="00027A4B"/>
    <w:rsid w:val="00036F61"/>
    <w:rsid w:val="000659FB"/>
    <w:rsid w:val="000669E6"/>
    <w:rsid w:val="00083F47"/>
    <w:rsid w:val="000933A5"/>
    <w:rsid w:val="000956D0"/>
    <w:rsid w:val="000A0671"/>
    <w:rsid w:val="000B7F81"/>
    <w:rsid w:val="000D6CE6"/>
    <w:rsid w:val="000E106C"/>
    <w:rsid w:val="000F5458"/>
    <w:rsid w:val="001001F4"/>
    <w:rsid w:val="0010146C"/>
    <w:rsid w:val="00116377"/>
    <w:rsid w:val="0012113A"/>
    <w:rsid w:val="00124B9B"/>
    <w:rsid w:val="0012514B"/>
    <w:rsid w:val="0013298A"/>
    <w:rsid w:val="00151DC6"/>
    <w:rsid w:val="00155A0B"/>
    <w:rsid w:val="00163D54"/>
    <w:rsid w:val="00166063"/>
    <w:rsid w:val="00190FD2"/>
    <w:rsid w:val="00194A42"/>
    <w:rsid w:val="001A22E2"/>
    <w:rsid w:val="001A415A"/>
    <w:rsid w:val="001B0235"/>
    <w:rsid w:val="001D5442"/>
    <w:rsid w:val="001F24B8"/>
    <w:rsid w:val="002003FE"/>
    <w:rsid w:val="002136F0"/>
    <w:rsid w:val="00215CED"/>
    <w:rsid w:val="00217029"/>
    <w:rsid w:val="002544B1"/>
    <w:rsid w:val="00270F7A"/>
    <w:rsid w:val="002828AE"/>
    <w:rsid w:val="002831AC"/>
    <w:rsid w:val="00286963"/>
    <w:rsid w:val="002909BE"/>
    <w:rsid w:val="00297BF5"/>
    <w:rsid w:val="002B266D"/>
    <w:rsid w:val="002C2C83"/>
    <w:rsid w:val="002C68A2"/>
    <w:rsid w:val="002F2668"/>
    <w:rsid w:val="002F2C05"/>
    <w:rsid w:val="003020B7"/>
    <w:rsid w:val="00302338"/>
    <w:rsid w:val="0030390E"/>
    <w:rsid w:val="00310051"/>
    <w:rsid w:val="003328F7"/>
    <w:rsid w:val="00364FD3"/>
    <w:rsid w:val="00396116"/>
    <w:rsid w:val="003D67D6"/>
    <w:rsid w:val="003E205D"/>
    <w:rsid w:val="003E6AC5"/>
    <w:rsid w:val="003F62B4"/>
    <w:rsid w:val="00400B87"/>
    <w:rsid w:val="00405514"/>
    <w:rsid w:val="00410F12"/>
    <w:rsid w:val="004356E8"/>
    <w:rsid w:val="00467C89"/>
    <w:rsid w:val="00483D50"/>
    <w:rsid w:val="00492C8E"/>
    <w:rsid w:val="004A4F0C"/>
    <w:rsid w:val="004B6C37"/>
    <w:rsid w:val="004B7773"/>
    <w:rsid w:val="004C1A47"/>
    <w:rsid w:val="004C1FE6"/>
    <w:rsid w:val="004C7B7A"/>
    <w:rsid w:val="004E74C6"/>
    <w:rsid w:val="00503580"/>
    <w:rsid w:val="0051073C"/>
    <w:rsid w:val="0051443D"/>
    <w:rsid w:val="00514C80"/>
    <w:rsid w:val="0052368E"/>
    <w:rsid w:val="005644D4"/>
    <w:rsid w:val="0058102B"/>
    <w:rsid w:val="005B16FD"/>
    <w:rsid w:val="005B512F"/>
    <w:rsid w:val="005C155F"/>
    <w:rsid w:val="005D2C06"/>
    <w:rsid w:val="005D63F5"/>
    <w:rsid w:val="005F55E0"/>
    <w:rsid w:val="006056DB"/>
    <w:rsid w:val="006103BA"/>
    <w:rsid w:val="00616998"/>
    <w:rsid w:val="00637B8E"/>
    <w:rsid w:val="00645EFD"/>
    <w:rsid w:val="00651B28"/>
    <w:rsid w:val="00652103"/>
    <w:rsid w:val="00656161"/>
    <w:rsid w:val="00667B2F"/>
    <w:rsid w:val="00671FCB"/>
    <w:rsid w:val="0067486E"/>
    <w:rsid w:val="00684AF5"/>
    <w:rsid w:val="00686E46"/>
    <w:rsid w:val="006C3CE6"/>
    <w:rsid w:val="006D5517"/>
    <w:rsid w:val="006E02B3"/>
    <w:rsid w:val="00706A09"/>
    <w:rsid w:val="00711283"/>
    <w:rsid w:val="007165E0"/>
    <w:rsid w:val="007221B3"/>
    <w:rsid w:val="00731024"/>
    <w:rsid w:val="00733F27"/>
    <w:rsid w:val="0073477B"/>
    <w:rsid w:val="007538A7"/>
    <w:rsid w:val="00760925"/>
    <w:rsid w:val="00775B62"/>
    <w:rsid w:val="00785A26"/>
    <w:rsid w:val="007A27E4"/>
    <w:rsid w:val="007B2E98"/>
    <w:rsid w:val="007F2FDE"/>
    <w:rsid w:val="0081138F"/>
    <w:rsid w:val="00812141"/>
    <w:rsid w:val="008150F8"/>
    <w:rsid w:val="00816D0B"/>
    <w:rsid w:val="008206D7"/>
    <w:rsid w:val="00863865"/>
    <w:rsid w:val="008A6681"/>
    <w:rsid w:val="008B35A2"/>
    <w:rsid w:val="008D5C74"/>
    <w:rsid w:val="008D7833"/>
    <w:rsid w:val="008E3FF4"/>
    <w:rsid w:val="009052BC"/>
    <w:rsid w:val="009148A2"/>
    <w:rsid w:val="00943BA5"/>
    <w:rsid w:val="00957A0C"/>
    <w:rsid w:val="00961F76"/>
    <w:rsid w:val="00981587"/>
    <w:rsid w:val="009846DE"/>
    <w:rsid w:val="009A05CF"/>
    <w:rsid w:val="009A6FF2"/>
    <w:rsid w:val="009C2BFB"/>
    <w:rsid w:val="009D16CC"/>
    <w:rsid w:val="009D2929"/>
    <w:rsid w:val="00A02770"/>
    <w:rsid w:val="00A07D39"/>
    <w:rsid w:val="00A1605C"/>
    <w:rsid w:val="00A41B72"/>
    <w:rsid w:val="00A5363E"/>
    <w:rsid w:val="00A81F41"/>
    <w:rsid w:val="00A9388C"/>
    <w:rsid w:val="00AA3F78"/>
    <w:rsid w:val="00AB1E9D"/>
    <w:rsid w:val="00AB2786"/>
    <w:rsid w:val="00AC2996"/>
    <w:rsid w:val="00AD29CF"/>
    <w:rsid w:val="00B021D1"/>
    <w:rsid w:val="00B02446"/>
    <w:rsid w:val="00B03995"/>
    <w:rsid w:val="00B4403D"/>
    <w:rsid w:val="00B74AB2"/>
    <w:rsid w:val="00B96B57"/>
    <w:rsid w:val="00BE4869"/>
    <w:rsid w:val="00C061BE"/>
    <w:rsid w:val="00C074DD"/>
    <w:rsid w:val="00C17236"/>
    <w:rsid w:val="00C24768"/>
    <w:rsid w:val="00C278D2"/>
    <w:rsid w:val="00C31499"/>
    <w:rsid w:val="00C317EF"/>
    <w:rsid w:val="00C344A7"/>
    <w:rsid w:val="00C36646"/>
    <w:rsid w:val="00C40B43"/>
    <w:rsid w:val="00C52DF7"/>
    <w:rsid w:val="00C6188F"/>
    <w:rsid w:val="00C70211"/>
    <w:rsid w:val="00C76AA2"/>
    <w:rsid w:val="00C83444"/>
    <w:rsid w:val="00C91889"/>
    <w:rsid w:val="00CB5EAA"/>
    <w:rsid w:val="00CC2089"/>
    <w:rsid w:val="00CC4F80"/>
    <w:rsid w:val="00CD2D15"/>
    <w:rsid w:val="00CD6B84"/>
    <w:rsid w:val="00CF1272"/>
    <w:rsid w:val="00D01DB7"/>
    <w:rsid w:val="00D20A44"/>
    <w:rsid w:val="00D25889"/>
    <w:rsid w:val="00D337C3"/>
    <w:rsid w:val="00D46240"/>
    <w:rsid w:val="00D72C38"/>
    <w:rsid w:val="00D75611"/>
    <w:rsid w:val="00D80CBE"/>
    <w:rsid w:val="00D91252"/>
    <w:rsid w:val="00DA2A30"/>
    <w:rsid w:val="00DB11F0"/>
    <w:rsid w:val="00DC74A6"/>
    <w:rsid w:val="00DD2FBA"/>
    <w:rsid w:val="00DE159B"/>
    <w:rsid w:val="00DE7D4E"/>
    <w:rsid w:val="00E00296"/>
    <w:rsid w:val="00E1087C"/>
    <w:rsid w:val="00E675F2"/>
    <w:rsid w:val="00E74FE5"/>
    <w:rsid w:val="00E776EC"/>
    <w:rsid w:val="00E7782B"/>
    <w:rsid w:val="00E90EB4"/>
    <w:rsid w:val="00EB1C13"/>
    <w:rsid w:val="00EB5440"/>
    <w:rsid w:val="00EB7E00"/>
    <w:rsid w:val="00EC4E54"/>
    <w:rsid w:val="00EE2405"/>
    <w:rsid w:val="00EE36B9"/>
    <w:rsid w:val="00F24344"/>
    <w:rsid w:val="00F37ADA"/>
    <w:rsid w:val="00F44327"/>
    <w:rsid w:val="00F64DB0"/>
    <w:rsid w:val="00F651C5"/>
    <w:rsid w:val="00F662F3"/>
    <w:rsid w:val="00F67357"/>
    <w:rsid w:val="00F8468E"/>
    <w:rsid w:val="00F85EAD"/>
    <w:rsid w:val="00F8696F"/>
    <w:rsid w:val="00FA686B"/>
    <w:rsid w:val="00FE6562"/>
    <w:rsid w:val="00FF1E12"/>
    <w:rsid w:val="39FF77A1"/>
    <w:rsid w:val="3ACE0D6D"/>
    <w:rsid w:val="4F6A55B1"/>
    <w:rsid w:val="50FAE10D"/>
    <w:rsid w:val="5533D543"/>
    <w:rsid w:val="682BA54D"/>
    <w:rsid w:val="7EB3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FBA0B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2C83"/>
    <w:pPr>
      <w:spacing w:after="240" w:line="360" w:lineRule="auto"/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pPr>
      <w:keepNext/>
      <w:numPr>
        <w:numId w:val="19"/>
      </w:numPr>
      <w:spacing w:before="240"/>
      <w:jc w:val="left"/>
      <w:outlineLvl w:val="0"/>
    </w:pPr>
    <w:rPr>
      <w:rFonts w:ascii="Arial Bold" w:hAnsi="Arial Bold" w:cs="Arial"/>
      <w:b/>
      <w:bCs/>
      <w:kern w:val="32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pPr>
      <w:keepNext/>
      <w:numPr>
        <w:ilvl w:val="1"/>
        <w:numId w:val="19"/>
      </w:numPr>
      <w:tabs>
        <w:tab w:val="left" w:pos="851"/>
      </w:tabs>
      <w:spacing w:before="240"/>
      <w:ind w:right="-143"/>
      <w:jc w:val="left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qFormat/>
    <w:pPr>
      <w:keepNext/>
      <w:numPr>
        <w:ilvl w:val="2"/>
        <w:numId w:val="19"/>
      </w:numPr>
      <w:tabs>
        <w:tab w:val="left" w:pos="851"/>
      </w:tabs>
      <w:spacing w:before="120"/>
      <w:jc w:val="left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autoRedefine/>
    <w:qFormat/>
    <w:pPr>
      <w:keepNext/>
      <w:numPr>
        <w:ilvl w:val="3"/>
        <w:numId w:val="19"/>
      </w:numPr>
      <w:spacing w:before="120"/>
      <w:jc w:val="lef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9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19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19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19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19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1">
    <w:name w:val="Par 1"/>
    <w:basedOn w:val="Heading1"/>
    <w:next w:val="Normal"/>
    <w:semiHidden/>
    <w:pPr>
      <w:keepNext w:val="0"/>
      <w:numPr>
        <w:numId w:val="0"/>
      </w:numPr>
    </w:pPr>
    <w:rPr>
      <w:b w:val="0"/>
      <w:sz w:val="20"/>
    </w:rPr>
  </w:style>
  <w:style w:type="paragraph" w:customStyle="1" w:styleId="Par2">
    <w:name w:val="Par 2"/>
    <w:basedOn w:val="Heading2"/>
    <w:next w:val="Normal"/>
    <w:semiHidden/>
    <w:pPr>
      <w:keepNext w:val="0"/>
      <w:ind w:left="0" w:firstLine="0"/>
    </w:pPr>
    <w:rPr>
      <w:b w:val="0"/>
      <w:sz w:val="20"/>
    </w:rPr>
  </w:style>
  <w:style w:type="paragraph" w:customStyle="1" w:styleId="Par3">
    <w:name w:val="Par 3"/>
    <w:basedOn w:val="Heading3"/>
    <w:next w:val="Normal"/>
    <w:semiHidden/>
    <w:pPr>
      <w:keepNext w:val="0"/>
      <w:numPr>
        <w:ilvl w:val="0"/>
        <w:numId w:val="0"/>
      </w:numPr>
    </w:pPr>
  </w:style>
  <w:style w:type="paragraph" w:customStyle="1" w:styleId="Par4">
    <w:name w:val="Par 4"/>
    <w:basedOn w:val="Heading4"/>
    <w:next w:val="Normal"/>
    <w:semiHidden/>
    <w:pPr>
      <w:keepNext w:val="0"/>
      <w:numPr>
        <w:ilvl w:val="0"/>
        <w:numId w:val="0"/>
      </w:numPr>
    </w:pPr>
  </w:style>
  <w:style w:type="paragraph" w:customStyle="1" w:styleId="Par5">
    <w:name w:val="Par 5"/>
    <w:basedOn w:val="Heading5"/>
    <w:next w:val="Normal"/>
    <w:semiHidden/>
    <w:pPr>
      <w:keepNext w:val="0"/>
      <w:numPr>
        <w:ilvl w:val="0"/>
        <w:numId w:val="0"/>
      </w:numPr>
    </w:pPr>
  </w:style>
  <w:style w:type="paragraph" w:customStyle="1" w:styleId="Par6">
    <w:name w:val="Par 6"/>
    <w:basedOn w:val="Heading6"/>
    <w:next w:val="Normal"/>
    <w:semiHidden/>
    <w:pPr>
      <w:keepNext w:val="0"/>
      <w:numPr>
        <w:ilvl w:val="0"/>
        <w:numId w:val="0"/>
      </w:numPr>
    </w:pPr>
  </w:style>
  <w:style w:type="paragraph" w:customStyle="1" w:styleId="Par7">
    <w:name w:val="Par 7"/>
    <w:basedOn w:val="Heading7"/>
    <w:next w:val="Normal"/>
    <w:semiHidden/>
    <w:pPr>
      <w:keepNext w:val="0"/>
      <w:numPr>
        <w:ilvl w:val="0"/>
        <w:numId w:val="0"/>
      </w:numPr>
    </w:pPr>
  </w:style>
  <w:style w:type="paragraph" w:customStyle="1" w:styleId="Par8">
    <w:name w:val="Par 8"/>
    <w:basedOn w:val="Heading8"/>
    <w:next w:val="Normal"/>
    <w:semiHidden/>
    <w:pPr>
      <w:keepNext w:val="0"/>
      <w:numPr>
        <w:ilvl w:val="0"/>
        <w:numId w:val="0"/>
      </w:numPr>
    </w:pPr>
    <w:rPr>
      <w:szCs w:val="20"/>
    </w:rPr>
  </w:style>
  <w:style w:type="paragraph" w:customStyle="1" w:styleId="Par9">
    <w:name w:val="Par 9"/>
    <w:basedOn w:val="Heading9"/>
    <w:next w:val="Normal"/>
    <w:semiHidden/>
    <w:pPr>
      <w:keepNext w:val="0"/>
      <w:numPr>
        <w:ilvl w:val="0"/>
        <w:numId w:val="0"/>
      </w:numPr>
    </w:pPr>
  </w:style>
  <w:style w:type="paragraph" w:customStyle="1" w:styleId="NormalBold">
    <w:name w:val="Normal_Bold"/>
    <w:basedOn w:val="Normal"/>
    <w:next w:val="Normal"/>
    <w:semiHidden/>
    <w:rPr>
      <w:b/>
    </w:rPr>
  </w:style>
  <w:style w:type="paragraph" w:customStyle="1" w:styleId="NormalIndentLeftRight">
    <w:name w:val="Normal_IndentLeftRight"/>
    <w:basedOn w:val="Normal"/>
    <w:next w:val="Normal"/>
    <w:semiHidden/>
    <w:pPr>
      <w:ind w:left="720" w:right="720"/>
    </w:pPr>
  </w:style>
  <w:style w:type="paragraph" w:customStyle="1" w:styleId="NormalItalic">
    <w:name w:val="Normal_Italic"/>
    <w:basedOn w:val="Normal"/>
    <w:next w:val="Normal"/>
    <w:semiHidden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paragraph" w:customStyle="1" w:styleId="Heading0">
    <w:name w:val="Heading 0"/>
    <w:basedOn w:val="Normal"/>
    <w:next w:val="Heading1"/>
    <w:autoRedefine/>
    <w:rsid w:val="00A02770"/>
    <w:pPr>
      <w:keepNext/>
      <w:spacing w:after="0" w:line="276" w:lineRule="auto"/>
      <w:jc w:val="center"/>
    </w:pPr>
    <w:rPr>
      <w:rFonts w:ascii="Arial Bold" w:hAnsi="Arial Bold"/>
      <w:b/>
      <w:caps/>
      <w:sz w:val="28"/>
    </w:rPr>
  </w:style>
  <w:style w:type="paragraph" w:styleId="Footer">
    <w:name w:val="footer"/>
    <w:basedOn w:val="Normal"/>
    <w:link w:val="FooterChar"/>
    <w:autoRedefine/>
    <w:pPr>
      <w:spacing w:after="0" w:line="240" w:lineRule="auto"/>
      <w:jc w:val="center"/>
    </w:pPr>
    <w:rPr>
      <w:szCs w:val="16"/>
    </w:rPr>
  </w:style>
  <w:style w:type="character" w:styleId="FootnoteReference">
    <w:name w:val="footnote reference"/>
    <w:basedOn w:val="DefaultParagraphFont"/>
    <w:rPr>
      <w:rFonts w:ascii="Arial" w:hAnsi="Arial"/>
      <w:sz w:val="16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basedOn w:val="DefaultParagraphFont"/>
    <w:uiPriority w:val="99"/>
    <w:rPr>
      <w:rFonts w:ascii="Arial" w:hAnsi="Arial"/>
      <w:color w:val="0000FF"/>
      <w:sz w:val="20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2"/>
      <w:szCs w:val="20"/>
      <w:lang w:val="en-ZA"/>
    </w:rPr>
  </w:style>
  <w:style w:type="paragraph" w:customStyle="1" w:styleId="TOCHeading">
    <w:name w:val="TOC_Heading"/>
    <w:basedOn w:val="Normal"/>
    <w:next w:val="Normal"/>
    <w:autoRedefine/>
    <w:rsid w:val="00EC4E54"/>
    <w:pPr>
      <w:spacing w:after="360"/>
      <w:jc w:val="center"/>
    </w:pPr>
    <w:rPr>
      <w:rFonts w:ascii="Arial Bold" w:hAnsi="Arial Bold"/>
      <w:b/>
      <w:caps/>
      <w:sz w:val="28"/>
      <w:szCs w:val="24"/>
    </w:rPr>
  </w:style>
  <w:style w:type="paragraph" w:styleId="TOC1">
    <w:name w:val="toc 1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before="360" w:after="120" w:line="276" w:lineRule="auto"/>
      <w:ind w:left="1418" w:right="567" w:hanging="1418"/>
      <w:jc w:val="left"/>
    </w:pPr>
    <w:rPr>
      <w:rFonts w:ascii="Arial Bold" w:hAnsi="Arial Bold"/>
      <w:b/>
      <w:caps/>
      <w:szCs w:val="22"/>
    </w:rPr>
  </w:style>
  <w:style w:type="paragraph" w:customStyle="1" w:styleId="ListABC2">
    <w:name w:val="List_ABC 2"/>
    <w:basedOn w:val="Normal"/>
    <w:semiHidden/>
    <w:pPr>
      <w:numPr>
        <w:numId w:val="10"/>
      </w:numPr>
    </w:pPr>
  </w:style>
  <w:style w:type="paragraph" w:customStyle="1" w:styleId="ListNumberBrackets">
    <w:name w:val="List_Number_Brackets"/>
    <w:basedOn w:val="Normal"/>
    <w:pPr>
      <w:numPr>
        <w:numId w:val="11"/>
      </w:numPr>
    </w:pPr>
  </w:style>
  <w:style w:type="paragraph" w:customStyle="1" w:styleId="NormalHeader">
    <w:name w:val="Normal_Header"/>
    <w:basedOn w:val="Normal"/>
    <w:next w:val="Normal"/>
    <w:pPr>
      <w:keepNext/>
      <w:spacing w:after="60"/>
      <w:jc w:val="left"/>
    </w:pPr>
    <w:rPr>
      <w:b/>
    </w:rPr>
  </w:style>
  <w:style w:type="paragraph" w:customStyle="1" w:styleId="CaptionBotFig">
    <w:name w:val="CaptionBot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8"/>
      </w:numPr>
    </w:pPr>
  </w:style>
  <w:style w:type="numbering" w:styleId="1ai">
    <w:name w:val="Outline List 1"/>
    <w:basedOn w:val="NoList"/>
    <w:semiHidden/>
    <w:pPr>
      <w:numPr>
        <w:numId w:val="7"/>
      </w:numPr>
    </w:pPr>
  </w:style>
  <w:style w:type="numbering" w:styleId="ArticleSection">
    <w:name w:val="Outline List 3"/>
    <w:basedOn w:val="NoList"/>
    <w:semiHidden/>
    <w:pPr>
      <w:numPr>
        <w:numId w:val="9"/>
      </w:numPr>
    </w:pPr>
  </w:style>
  <w:style w:type="paragraph" w:styleId="BlockText">
    <w:name w:val="Block Text"/>
    <w:basedOn w:val="Normal"/>
    <w:semiHidden/>
    <w:pPr>
      <w:ind w:left="1440" w:right="1440"/>
    </w:pPr>
  </w:style>
  <w:style w:type="paragraph" w:styleId="BodyText">
    <w:name w:val="Body Text"/>
    <w:basedOn w:val="Normal"/>
    <w:semiHidden/>
  </w:style>
  <w:style w:type="paragraph" w:styleId="BodyText2">
    <w:name w:val="Body Text 2"/>
    <w:basedOn w:val="Normal"/>
    <w:semiHidden/>
    <w:pPr>
      <w:spacing w:line="480" w:lineRule="auto"/>
    </w:pPr>
  </w:style>
  <w:style w:type="paragraph" w:styleId="BodyText3">
    <w:name w:val="Body Text 3"/>
    <w:basedOn w:val="Normal"/>
    <w:semiHidden/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ind w:left="283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line="480" w:lineRule="auto"/>
      <w:ind w:left="283"/>
    </w:pPr>
  </w:style>
  <w:style w:type="paragraph" w:styleId="BodyTextIndent3">
    <w:name w:val="Body Text Indent 3"/>
    <w:basedOn w:val="Normal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semiHidden/>
    <w:pPr>
      <w:ind w:left="4252"/>
    </w:pPr>
  </w:style>
  <w:style w:type="paragraph" w:styleId="Date">
    <w:name w:val="Date"/>
    <w:basedOn w:val="Normal"/>
    <w:next w:val="Normal"/>
    <w:semiHidden/>
  </w:style>
  <w:style w:type="paragraph" w:styleId="E-mailSignature">
    <w:name w:val="E-mail Signature"/>
    <w:basedOn w:val="Normal"/>
    <w:semiHidden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basedOn w:val="DefaultParagraphFont"/>
    <w:semiHidden/>
    <w:rPr>
      <w:i/>
      <w:iCs/>
    </w:rPr>
  </w:style>
  <w:style w:type="character" w:styleId="HTMLCode">
    <w:name w:val="HTML Code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Pr>
      <w:i/>
      <w:iCs/>
    </w:rPr>
  </w:style>
  <w:style w:type="character" w:styleId="HTMLKeyboard">
    <w:name w:val="HTML Keyboard"/>
    <w:basedOn w:val="DefaultParagraphFont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basedOn w:val="DefaultParagraphFont"/>
    <w:semiHidden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Pr>
      <w:i/>
      <w:iCs/>
    </w:rPr>
  </w:style>
  <w:style w:type="character" w:styleId="LineNumber">
    <w:name w:val="line number"/>
    <w:basedOn w:val="DefaultParagraphFont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">
    <w:name w:val="List Bullet"/>
    <w:basedOn w:val="Normal"/>
    <w:pPr>
      <w:numPr>
        <w:numId w:val="17"/>
      </w:numPr>
    </w:pPr>
  </w:style>
  <w:style w:type="paragraph" w:styleId="ListBullet2">
    <w:name w:val="List Bullet 2"/>
    <w:basedOn w:val="Normal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Number">
    <w:name w:val="List Number"/>
    <w:basedOn w:val="Normal"/>
    <w:semiHidden/>
    <w:pPr>
      <w:numPr>
        <w:numId w:val="1"/>
      </w:numPr>
      <w:tabs>
        <w:tab w:val="left" w:pos="567"/>
      </w:tabs>
    </w:pPr>
  </w:style>
  <w:style w:type="paragraph" w:styleId="ListNumber2">
    <w:name w:val="List Number 2"/>
    <w:basedOn w:val="Normal"/>
    <w:semiHidden/>
    <w:pPr>
      <w:numPr>
        <w:numId w:val="6"/>
      </w:numPr>
      <w:contextualSpacing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after="120"/>
      <w:ind w:left="1418" w:hanging="1418"/>
      <w:jc w:val="left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character" w:styleId="Strong">
    <w:name w:val="Strong"/>
    <w:basedOn w:val="DefaultParagraphFont"/>
    <w:semiHidden/>
    <w:qFormat/>
    <w:rPr>
      <w:b/>
      <w:bCs/>
    </w:r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rsid w:val="00A02770"/>
    <w:pPr>
      <w:tabs>
        <w:tab w:val="left" w:pos="1418"/>
        <w:tab w:val="right" w:leader="dot" w:pos="9299"/>
      </w:tabs>
      <w:spacing w:after="120"/>
      <w:ind w:left="1418" w:right="567" w:hanging="1418"/>
      <w:jc w:val="left"/>
    </w:pPr>
    <w:rPr>
      <w:rFonts w:eastAsiaTheme="minorEastAsia" w:cs="Arial"/>
      <w:noProof/>
      <w:sz w:val="20"/>
      <w:lang w:eastAsia="en-ZA"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418" w:right="567" w:hanging="1418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TOC9"/>
    <w:next w:val="Normal"/>
    <w:autoRedefine/>
    <w:uiPriority w:val="39"/>
    <w:pPr>
      <w:spacing w:before="0"/>
    </w:p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rFonts w:ascii="Arial Bold" w:hAnsi="Arial Bold"/>
      <w:b/>
      <w:caps/>
    </w:rPr>
  </w:style>
  <w:style w:type="paragraph" w:customStyle="1" w:styleId="CaptionTopTbl">
    <w:name w:val="CaptionTop_Tbl"/>
    <w:basedOn w:val="Normal"/>
    <w:next w:val="Normal"/>
    <w:autoRedefine/>
    <w:pPr>
      <w:keepNext/>
      <w:spacing w:before="240"/>
      <w:ind w:left="1134" w:hanging="1134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</w:pPr>
    <w:rPr>
      <w:i/>
      <w:iCs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/>
      <w:iCs/>
      <w:sz w:val="22"/>
    </w:rPr>
  </w:style>
  <w:style w:type="paragraph" w:customStyle="1" w:styleId="ListNumberRoman">
    <w:name w:val="List Number Roman"/>
    <w:basedOn w:val="Normal"/>
    <w:semiHidden/>
    <w:qFormat/>
    <w:pPr>
      <w:numPr>
        <w:numId w:val="12"/>
      </w:numPr>
    </w:pPr>
  </w:style>
  <w:style w:type="paragraph" w:customStyle="1" w:styleId="ListNumberAlfabet">
    <w:name w:val="List Number Alfabet"/>
    <w:basedOn w:val="Normal"/>
    <w:semiHidden/>
    <w:qFormat/>
    <w:pPr>
      <w:numPr>
        <w:numId w:val="13"/>
      </w:numPr>
    </w:pPr>
  </w:style>
  <w:style w:type="paragraph" w:customStyle="1" w:styleId="ListNumberRomanBrackets">
    <w:name w:val="List_Number_Roman_Brackets"/>
    <w:basedOn w:val="Normal"/>
    <w:qFormat/>
    <w:pPr>
      <w:numPr>
        <w:numId w:val="14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15"/>
      </w:numPr>
    </w:pPr>
  </w:style>
  <w:style w:type="numbering" w:customStyle="1" w:styleId="List123">
    <w:name w:val="List 123"/>
    <w:uiPriority w:val="99"/>
    <w:pPr>
      <w:numPr>
        <w:numId w:val="16"/>
      </w:numPr>
    </w:pPr>
  </w:style>
  <w:style w:type="paragraph" w:customStyle="1" w:styleId="Reference">
    <w:name w:val="Reference"/>
    <w:basedOn w:val="Normal"/>
    <w:semiHidden/>
    <w:qFormat/>
    <w:pPr>
      <w:jc w:val="left"/>
    </w:p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customStyle="1" w:styleId="ListBulletSingleSpacing">
    <w:name w:val="List Bullet Single Spacing"/>
    <w:basedOn w:val="ListBullet"/>
    <w:qFormat/>
    <w:pPr>
      <w:numPr>
        <w:numId w:val="18"/>
      </w:numPr>
      <w:spacing w:line="240" w:lineRule="auto"/>
      <w:ind w:left="357" w:hanging="357"/>
    </w:p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Who">
    <w:name w:val="Who"/>
    <w:basedOn w:val="Normal"/>
    <w:semiHidden/>
    <w:qFormat/>
    <w:pPr>
      <w:spacing w:after="120" w:line="240" w:lineRule="auto"/>
      <w:jc w:val="center"/>
    </w:pPr>
    <w:rPr>
      <w:b/>
      <w:sz w:val="40"/>
      <w:lang w:val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styleId="Caption">
    <w:name w:val="caption"/>
    <w:basedOn w:val="Normal"/>
    <w:next w:val="Normal"/>
    <w:uiPriority w:val="35"/>
    <w:semiHidden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ListNumber0">
    <w:name w:val="List_Number"/>
    <w:basedOn w:val="Normal"/>
    <w:qFormat/>
    <w:pPr>
      <w:numPr>
        <w:numId w:val="20"/>
      </w:numPr>
      <w:tabs>
        <w:tab w:val="left" w:pos="567"/>
      </w:tabs>
      <w:ind w:left="567" w:hanging="567"/>
    </w:pPr>
  </w:style>
  <w:style w:type="paragraph" w:styleId="Bibliography">
    <w:name w:val="Bibliography"/>
    <w:basedOn w:val="Normal"/>
    <w:next w:val="Normal"/>
    <w:uiPriority w:val="37"/>
    <w:pPr>
      <w:jc w:val="left"/>
    </w:pPr>
  </w:style>
  <w:style w:type="character" w:customStyle="1" w:styleId="FooterChar">
    <w:name w:val="Footer Char"/>
    <w:link w:val="Footer"/>
    <w:rPr>
      <w:rFonts w:ascii="Arial" w:hAnsi="Arial"/>
      <w:sz w:val="22"/>
      <w:szCs w:val="16"/>
      <w:lang w:eastAsia="en-US"/>
    </w:rPr>
  </w:style>
  <w:style w:type="paragraph" w:customStyle="1" w:styleId="Chapter">
    <w:name w:val="Chapter"/>
    <w:basedOn w:val="TOCHeading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Arial" w:hAnsi="Arial"/>
      <w:b/>
      <w:bCs/>
      <w:lang w:eastAsia="en-US"/>
    </w:rPr>
  </w:style>
  <w:style w:type="character" w:customStyle="1" w:styleId="orcid-id-https">
    <w:name w:val="orcid-id-https"/>
    <w:basedOn w:val="DefaultParagraphFont"/>
    <w:rsid w:val="008A6681"/>
  </w:style>
  <w:style w:type="paragraph" w:customStyle="1" w:styleId="CaptionBotTblFig">
    <w:name w:val="CaptionBot_Tbl_Fig"/>
    <w:basedOn w:val="Normal"/>
    <w:next w:val="Normal"/>
    <w:autoRedefine/>
    <w:rsid w:val="00760925"/>
    <w:pPr>
      <w:ind w:left="1701" w:hanging="1701"/>
      <w:jc w:val="left"/>
    </w:pPr>
    <w:rPr>
      <w:b/>
    </w:rPr>
  </w:style>
  <w:style w:type="character" w:customStyle="1" w:styleId="Heading2Char">
    <w:name w:val="Heading 2 Char"/>
    <w:basedOn w:val="DefaultParagraphFont"/>
    <w:link w:val="Heading2"/>
    <w:rsid w:val="008A6681"/>
    <w:rPr>
      <w:rFonts w:ascii="Arial" w:hAnsi="Arial" w:cs="Arial"/>
      <w:b/>
      <w:bCs/>
      <w:iCs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2831AC"/>
    <w:rPr>
      <w:rFonts w:ascii="Arial" w:hAnsi="Arial"/>
      <w:b/>
      <w:bCs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7165E0"/>
    <w:rPr>
      <w:rFonts w:ascii="Arial" w:hAnsi="Arial" w:cs="Arial"/>
      <w:b/>
      <w:bCs/>
      <w:sz w:val="22"/>
      <w:lang w:eastAsia="en-US"/>
    </w:rPr>
  </w:style>
  <w:style w:type="paragraph" w:customStyle="1" w:styleId="CaptionTopTblFig">
    <w:name w:val="CaptionTop_Tbl_Fig"/>
    <w:basedOn w:val="Normal"/>
    <w:next w:val="Normal"/>
    <w:autoRedefine/>
    <w:rsid w:val="002136F0"/>
    <w:pPr>
      <w:keepNext/>
      <w:spacing w:after="0"/>
      <w:ind w:left="1701" w:hanging="1701"/>
      <w:jc w:val="left"/>
    </w:pPr>
    <w:rPr>
      <w:b/>
    </w:rPr>
  </w:style>
  <w:style w:type="paragraph" w:customStyle="1" w:styleId="EndNoteBibliographyTitle">
    <w:name w:val="EndNote Bibliography Title"/>
    <w:basedOn w:val="Normal"/>
    <w:link w:val="EndNoteBibliographyTitleChar"/>
    <w:rsid w:val="00B96B57"/>
    <w:pPr>
      <w:spacing w:after="0"/>
      <w:jc w:val="center"/>
    </w:pPr>
    <w:rPr>
      <w:rFonts w:cs="Arial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96B57"/>
    <w:rPr>
      <w:rFonts w:ascii="Arial" w:hAnsi="Arial" w:cs="Arial"/>
      <w:noProof/>
      <w:sz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96B57"/>
    <w:pPr>
      <w:spacing w:line="240" w:lineRule="auto"/>
      <w:jc w:val="left"/>
    </w:pPr>
    <w:rPr>
      <w:rFonts w:cs="Arial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96B57"/>
    <w:rPr>
      <w:rFonts w:ascii="Arial" w:hAnsi="Arial" w:cs="Arial"/>
      <w:noProof/>
      <w:sz w:val="22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6B5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815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2103"/>
    <w:rPr>
      <w:rFonts w:ascii="Arial Bold" w:hAnsi="Arial Bold" w:cs="Arial"/>
      <w:b/>
      <w:bCs/>
      <w:kern w:val="32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85E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955089\AppData\Local\Temp\proposal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E4D6A5B1874C6CA35A6EA1A5C82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5C7FA-6B89-44E5-89F1-BF7273623B6F}"/>
      </w:docPartPr>
      <w:docPartBody>
        <w:p w:rsidR="00DD4031" w:rsidRDefault="00D75611" w:rsidP="00D75611">
          <w:pPr>
            <w:pStyle w:val="14E4D6A5B1874C6CA35A6EA1A5C8229C2"/>
          </w:pPr>
          <w:r w:rsidRPr="00A02770">
            <w:rPr>
              <w:rStyle w:val="PlaceholderText"/>
              <w:b/>
              <w:bCs/>
              <w:sz w:val="36"/>
              <w:szCs w:val="36"/>
            </w:rPr>
            <w:t>[Initial and Surname]</w:t>
          </w:r>
        </w:p>
      </w:docPartBody>
    </w:docPart>
    <w:docPart>
      <w:docPartPr>
        <w:name w:val="DF5D5FB5C8C44BEABDC7FB5A1AA0C9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8E61E-1E8D-41A1-B2D5-A1040763A1DF}"/>
      </w:docPartPr>
      <w:docPartBody>
        <w:p w:rsidR="00DD4031" w:rsidRDefault="00D75611" w:rsidP="00D75611">
          <w:pPr>
            <w:pStyle w:val="DF5D5FB5C8C44BEABDC7FB5A1AA0C9E62"/>
          </w:pPr>
          <w:r w:rsidRPr="00A02770">
            <w:rPr>
              <w:rStyle w:val="PlaceholderText"/>
              <w:sz w:val="36"/>
              <w:szCs w:val="36"/>
            </w:rPr>
            <w:t>[Student Number]</w:t>
          </w:r>
        </w:p>
      </w:docPartBody>
    </w:docPart>
    <w:docPart>
      <w:docPartPr>
        <w:name w:val="F756BCCE9A4243E0A48235FD5D358C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E7048-E45E-4F89-9AA3-B153A94CE24B}"/>
      </w:docPartPr>
      <w:docPartBody>
        <w:p w:rsidR="00DD4031" w:rsidRDefault="00D75611" w:rsidP="00D75611">
          <w:pPr>
            <w:pStyle w:val="F756BCCE9A4243E0A48235FD5D358C032"/>
          </w:pPr>
          <w:r w:rsidRPr="00A02770">
            <w:rPr>
              <w:rStyle w:val="PlaceholderText"/>
              <w:i/>
              <w:iCs/>
              <w:szCs w:val="22"/>
            </w:rPr>
            <w:t>[Personality Type]</w:t>
          </w:r>
        </w:p>
      </w:docPartBody>
    </w:docPart>
    <w:docPart>
      <w:docPartPr>
        <w:name w:val="CFC5B2D66B0B432DAD441DBE83A9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B7C3-1764-45CC-BF1C-8502FA437A0A}"/>
      </w:docPartPr>
      <w:docPartBody>
        <w:p w:rsidR="00DD4031" w:rsidRDefault="00D75611" w:rsidP="00D75611">
          <w:pPr>
            <w:pStyle w:val="CFC5B2D66B0B432DAD441DBE83A97FE12"/>
          </w:pPr>
          <w:r w:rsidRPr="00A02770">
            <w:rPr>
              <w:rStyle w:val="PlaceholderText"/>
              <w:sz w:val="32"/>
              <w:u w:val="single"/>
            </w:rPr>
            <w:t>[Current Field of Interest]</w:t>
          </w:r>
        </w:p>
      </w:docPartBody>
    </w:docPart>
    <w:docPart>
      <w:docPartPr>
        <w:name w:val="ED0EAA739D134B65B5F09F51B08BB1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E8EA7-E521-4EAF-9926-26A9E349D1C5}"/>
      </w:docPartPr>
      <w:docPartBody>
        <w:p w:rsidR="00DD4031" w:rsidRDefault="00D75611" w:rsidP="00D75611">
          <w:pPr>
            <w:pStyle w:val="ED0EAA739D134B65B5F09F51B08BB1FE2"/>
          </w:pPr>
          <w:r w:rsidRPr="00A02770">
            <w:rPr>
              <w:rStyle w:val="PlaceholderText"/>
              <w:sz w:val="24"/>
              <w:szCs w:val="24"/>
            </w:rPr>
            <w:t>[Field of Interest Description]</w:t>
          </w:r>
        </w:p>
      </w:docPartBody>
    </w:docPart>
    <w:docPart>
      <w:docPartPr>
        <w:name w:val="E7B8F789B0174D828497974B5B129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F9BF4-36A0-490A-AB44-161EC036205B}"/>
      </w:docPartPr>
      <w:docPartBody>
        <w:p w:rsidR="00DD4031" w:rsidRDefault="00D75611" w:rsidP="00D75611">
          <w:pPr>
            <w:pStyle w:val="E7B8F789B0174D828497974B5B129D4D2"/>
          </w:pPr>
          <w:r w:rsidRPr="00A02770">
            <w:rPr>
              <w:rStyle w:val="PlaceholderText"/>
              <w:i/>
              <w:iCs/>
              <w:sz w:val="24"/>
              <w:szCs w:val="24"/>
            </w:rPr>
            <w:t>[Favourite Programming Language]</w:t>
          </w:r>
        </w:p>
      </w:docPartBody>
    </w:docPart>
    <w:docPart>
      <w:docPartPr>
        <w:name w:val="04F1D06B49E5485DBB6714A04D0CC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08407-5353-4CF2-9786-E2F896B5F09D}"/>
      </w:docPartPr>
      <w:docPartBody>
        <w:p w:rsidR="00DD4031" w:rsidRDefault="00D75611" w:rsidP="00D75611">
          <w:pPr>
            <w:pStyle w:val="04F1D06B49E5485DBB6714A04D0CCEE22"/>
          </w:pPr>
          <w:r w:rsidRPr="00A02770">
            <w:rPr>
              <w:rStyle w:val="PlaceholderText"/>
            </w:rPr>
            <w:t>[Student Number]</w:t>
          </w:r>
        </w:p>
      </w:docPartBody>
    </w:docPart>
    <w:docPart>
      <w:docPartPr>
        <w:name w:val="C572F19C0FE746819011CF487A7EDE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9220-8DA4-4E5B-B5AB-5EB265A78070}"/>
      </w:docPartPr>
      <w:docPartBody>
        <w:p w:rsidR="00DD4031" w:rsidRDefault="00D75611" w:rsidP="00D75611">
          <w:pPr>
            <w:pStyle w:val="C572F19C0FE746819011CF487A7EDED02"/>
          </w:pPr>
          <w:r w:rsidRPr="00A02770">
            <w:rPr>
              <w:rStyle w:val="PlaceholderText"/>
            </w:rPr>
            <w:t>[Initial and Surname]</w:t>
          </w:r>
        </w:p>
      </w:docPartBody>
    </w:docPart>
    <w:docPart>
      <w:docPartPr>
        <w:name w:val="ACA3E00B6253440E82E03E4E872B7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DC257-A307-498E-BF55-AAE8137CAB45}"/>
      </w:docPartPr>
      <w:docPartBody>
        <w:p w:rsidR="00DD4031" w:rsidRDefault="00D75611" w:rsidP="00D75611">
          <w:pPr>
            <w:pStyle w:val="ACA3E00B6253440E82E03E4E872B70922"/>
          </w:pPr>
          <w:r w:rsidRPr="00A02770">
            <w:rPr>
              <w:rStyle w:val="PlaceholderText"/>
            </w:rPr>
            <w:t>[Preferred Name]</w:t>
          </w:r>
        </w:p>
      </w:docPartBody>
    </w:docPart>
    <w:docPart>
      <w:docPartPr>
        <w:name w:val="350B799DC5B141DDAEE9324F8A1E0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34906-B44C-4B7F-8687-AB7180FE77DE}"/>
      </w:docPartPr>
      <w:docPartBody>
        <w:p w:rsidR="00DD4031" w:rsidRDefault="00D75611" w:rsidP="00D75611">
          <w:pPr>
            <w:pStyle w:val="350B799DC5B141DDAEE9324F8A1E02D12"/>
          </w:pPr>
          <w:r w:rsidRPr="00A02770">
            <w:rPr>
              <w:rStyle w:val="PlaceholderText"/>
            </w:rPr>
            <w:t>[Preferred Email Address]</w:t>
          </w:r>
        </w:p>
      </w:docPartBody>
    </w:docPart>
    <w:docPart>
      <w:docPartPr>
        <w:name w:val="661B0C81216C4B5FA0CECF0FE2D85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5B232-7A56-417A-8A74-BB472859DCAA}"/>
      </w:docPartPr>
      <w:docPartBody>
        <w:p w:rsidR="00DD4031" w:rsidRDefault="00D75611" w:rsidP="00D75611">
          <w:pPr>
            <w:pStyle w:val="661B0C81216C4B5FA0CECF0FE2D85FFF2"/>
          </w:pPr>
          <w:r w:rsidRPr="00A02770">
            <w:rPr>
              <w:rStyle w:val="PlaceholderText"/>
            </w:rPr>
            <w:t>[Date of Birth]</w:t>
          </w:r>
        </w:p>
      </w:docPartBody>
    </w:docPart>
    <w:docPart>
      <w:docPartPr>
        <w:name w:val="ED2CA0B445C640578E375C0170A87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C3483-0BEC-4DD3-8AEF-5F9281C7837C}"/>
      </w:docPartPr>
      <w:docPartBody>
        <w:p w:rsidR="00DD4031" w:rsidRDefault="00D75611" w:rsidP="00D75611">
          <w:pPr>
            <w:pStyle w:val="ED2CA0B445C640578E375C0170A872392"/>
          </w:pPr>
          <w:r w:rsidRPr="00A02770">
            <w:rPr>
              <w:rStyle w:val="PlaceholderText"/>
            </w:rPr>
            <w:t>[Campus Delivery Method]</w:t>
          </w:r>
        </w:p>
      </w:docPartBody>
    </w:docPart>
    <w:docPart>
      <w:docPartPr>
        <w:name w:val="6AD9170EA7B743F29B6D283BCDB4F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19E75-2746-47C4-B7D4-630F834816AD}"/>
      </w:docPartPr>
      <w:docPartBody>
        <w:p w:rsidR="00DD4031" w:rsidRDefault="00D75611" w:rsidP="00D75611">
          <w:pPr>
            <w:pStyle w:val="6AD9170EA7B743F29B6D283BCDB4F6A92"/>
          </w:pPr>
          <w:r w:rsidRPr="00A02770">
            <w:rPr>
              <w:rStyle w:val="PlaceholderText"/>
            </w:rPr>
            <w:t>[LinkedIn Profile URL]</w:t>
          </w:r>
        </w:p>
      </w:docPartBody>
    </w:docPart>
    <w:docPart>
      <w:docPartPr>
        <w:name w:val="02F4F5CEA9414174B6B42B8CA1F58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BB975-C697-4ADC-9777-9786CDC71481}"/>
      </w:docPartPr>
      <w:docPartBody>
        <w:p w:rsidR="00DD4031" w:rsidRDefault="00D75611" w:rsidP="00D75611">
          <w:pPr>
            <w:pStyle w:val="02F4F5CEA9414174B6B42B8CA1F58CDA2"/>
          </w:pPr>
          <w:r w:rsidRPr="00A02770">
            <w:rPr>
              <w:rStyle w:val="PlaceholderText"/>
            </w:rPr>
            <w:t>[GitHub Profile URL]</w:t>
          </w:r>
        </w:p>
      </w:docPartBody>
    </w:docPart>
    <w:docPart>
      <w:docPartPr>
        <w:name w:val="585B23F76BC14C87BC33352395B97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31B89-A767-404D-B1A3-1CAE56E8C7D3}"/>
      </w:docPartPr>
      <w:docPartBody>
        <w:p w:rsidR="00DD4031" w:rsidRDefault="00D75611" w:rsidP="00D75611">
          <w:pPr>
            <w:pStyle w:val="585B23F76BC14C87BC33352395B97D9A2"/>
          </w:pPr>
          <w:r w:rsidRPr="00A02770">
            <w:rPr>
              <w:rStyle w:val="PlaceholderText"/>
            </w:rPr>
            <w:t>[Stack Overflow Profile URL]</w:t>
          </w:r>
        </w:p>
      </w:docPartBody>
    </w:docPart>
    <w:docPart>
      <w:docPartPr>
        <w:name w:val="02590EDB1F28423FB5668B1AB098E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1DC8-5C13-47D8-92E2-686DBA227BF3}"/>
      </w:docPartPr>
      <w:docPartBody>
        <w:p w:rsidR="00DD4031" w:rsidRDefault="00D75611" w:rsidP="00D75611">
          <w:pPr>
            <w:pStyle w:val="02590EDB1F28423FB5668B1AB098E8A62"/>
          </w:pPr>
          <w:r w:rsidRPr="00A02770">
            <w:rPr>
              <w:rStyle w:val="PlaceholderText"/>
            </w:rPr>
            <w:t>[Agile Knowledge]</w:t>
          </w:r>
        </w:p>
      </w:docPartBody>
    </w:docPart>
    <w:docPart>
      <w:docPartPr>
        <w:name w:val="B884647786B942338F5F4D4B858E9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D8711-01C8-44DA-AF21-830F3F78C200}"/>
      </w:docPartPr>
      <w:docPartBody>
        <w:p w:rsidR="00DD4031" w:rsidRDefault="00D75611" w:rsidP="00D75611">
          <w:pPr>
            <w:pStyle w:val="B884647786B942338F5F4D4B858E99312"/>
          </w:pPr>
          <w:r w:rsidRPr="00A02770">
            <w:rPr>
              <w:rStyle w:val="PlaceholderText"/>
            </w:rPr>
            <w:t>[API Development Knowledge]</w:t>
          </w:r>
        </w:p>
      </w:docPartBody>
    </w:docPart>
    <w:docPart>
      <w:docPartPr>
        <w:name w:val="75B007B312F84B19A7582440307D7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EF01D-2E05-413B-98AC-D30E442F7D01}"/>
      </w:docPartPr>
      <w:docPartBody>
        <w:p w:rsidR="00DD4031" w:rsidRDefault="00D75611" w:rsidP="00D75611">
          <w:pPr>
            <w:pStyle w:val="75B007B312F84B19A7582440307D7F682"/>
          </w:pPr>
          <w:r w:rsidRPr="00A02770">
            <w:rPr>
              <w:rStyle w:val="PlaceholderText"/>
            </w:rPr>
            <w:t>[Web Development Patterns Knowledge]</w:t>
          </w:r>
        </w:p>
      </w:docPartBody>
    </w:docPart>
    <w:docPart>
      <w:docPartPr>
        <w:name w:val="AB799DEE50064BC28DEA04FB14B93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9196B-B79E-4285-9A0C-866AD7A81D27}"/>
      </w:docPartPr>
      <w:docPartBody>
        <w:p w:rsidR="00DD4031" w:rsidRDefault="00D75611" w:rsidP="00D75611">
          <w:pPr>
            <w:pStyle w:val="AB799DEE50064BC28DEA04FB14B933262"/>
          </w:pPr>
          <w:r w:rsidRPr="00A02770">
            <w:rPr>
              <w:rStyle w:val="PlaceholderText"/>
            </w:rPr>
            <w:t>[Testing Knowledge]</w:t>
          </w:r>
        </w:p>
      </w:docPartBody>
    </w:docPart>
    <w:docPart>
      <w:docPartPr>
        <w:name w:val="023084BB3F44452BA4679F19F78A7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70CD7-9D4E-4175-9E72-BB451BD08091}"/>
      </w:docPartPr>
      <w:docPartBody>
        <w:p w:rsidR="00DD4031" w:rsidRDefault="00D75611" w:rsidP="00D75611">
          <w:pPr>
            <w:pStyle w:val="023084BB3F44452BA4679F19F78A70502"/>
          </w:pPr>
          <w:r w:rsidRPr="00A02770">
            <w:rPr>
              <w:rStyle w:val="PlaceholderText"/>
            </w:rPr>
            <w:t>[RPA Knowledge]</w:t>
          </w:r>
        </w:p>
      </w:docPartBody>
    </w:docPart>
    <w:docPart>
      <w:docPartPr>
        <w:name w:val="F6FDD611678C47BBB2FE0C6942446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3875-7473-43A6-9817-CA4ED95A8C4E}"/>
      </w:docPartPr>
      <w:docPartBody>
        <w:p w:rsidR="00DD4031" w:rsidRDefault="00D75611" w:rsidP="00D75611">
          <w:pPr>
            <w:pStyle w:val="F6FDD611678C47BBB2FE0C69424460922"/>
          </w:pPr>
          <w:r w:rsidRPr="00A02770">
            <w:rPr>
              <w:rStyle w:val="PlaceholderText"/>
            </w:rPr>
            <w:t>[Power BI Knowledge]</w:t>
          </w:r>
        </w:p>
      </w:docPartBody>
    </w:docPart>
    <w:docPart>
      <w:docPartPr>
        <w:name w:val="7461D2CCF3B04BA39536489CC8C02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839DD-D36F-49E2-AD7A-163657A49B73}"/>
      </w:docPartPr>
      <w:docPartBody>
        <w:p w:rsidR="00DD4031" w:rsidRDefault="00D75611" w:rsidP="00D75611">
          <w:pPr>
            <w:pStyle w:val="7461D2CCF3B04BA39536489CC8C021402"/>
          </w:pPr>
          <w:r w:rsidRPr="00A02770">
            <w:rPr>
              <w:rStyle w:val="PlaceholderText"/>
            </w:rPr>
            <w:t>[Module Expectations]</w:t>
          </w:r>
        </w:p>
      </w:docPartBody>
    </w:docPart>
    <w:docPart>
      <w:docPartPr>
        <w:name w:val="929596CE53064EE4A5E6EFAFB026F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C23BD-1384-4FA5-B869-D678ED934F96}"/>
      </w:docPartPr>
      <w:docPartBody>
        <w:p w:rsidR="00DD4031" w:rsidRDefault="00D75611" w:rsidP="00D75611">
          <w:pPr>
            <w:pStyle w:val="929596CE53064EE4A5E6EFAFB026F29B2"/>
          </w:pPr>
          <w:r w:rsidRPr="00A02770">
            <w:rPr>
              <w:rStyle w:val="PlaceholderText"/>
            </w:rPr>
            <w:t>[Skills to be Acquired]</w:t>
          </w:r>
        </w:p>
      </w:docPartBody>
    </w:docPart>
    <w:docPart>
      <w:docPartPr>
        <w:name w:val="F5185F1391044320A583E5604D00F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1420-54DD-4C28-9D98-D2F19EE9BBC5}"/>
      </w:docPartPr>
      <w:docPartBody>
        <w:p w:rsidR="00DD4031" w:rsidRDefault="00D75611" w:rsidP="00D75611">
          <w:pPr>
            <w:pStyle w:val="F5185F1391044320A583E5604D00F79E2"/>
          </w:pPr>
          <w:r w:rsidRPr="00A02770">
            <w:rPr>
              <w:rStyle w:val="PlaceholderText"/>
            </w:rPr>
            <w:t>[Entrepreneur Ambition]</w:t>
          </w:r>
        </w:p>
      </w:docPartBody>
    </w:docPart>
    <w:docPart>
      <w:docPartPr>
        <w:name w:val="897D0DDEFC9941A7AABE2AA614400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F7AFE-2329-48E5-B979-AC26DD5364F1}"/>
      </w:docPartPr>
      <w:docPartBody>
        <w:p w:rsidR="00DD4031" w:rsidRDefault="00D75611" w:rsidP="00D75611">
          <w:pPr>
            <w:pStyle w:val="897D0DDEFC9941A7AABE2AA6144008702"/>
          </w:pPr>
          <w:r w:rsidRPr="00A02770">
            <w:rPr>
              <w:rStyle w:val="PlaceholderText"/>
            </w:rPr>
            <w:t>[Non-IT Ambition]</w:t>
          </w:r>
        </w:p>
      </w:docPartBody>
    </w:docPart>
    <w:docPart>
      <w:docPartPr>
        <w:name w:val="B0ADE1EB01D54AF88A930B0BD3ED8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C4FF5-6F08-4708-96ED-E2A0B63EF009}"/>
      </w:docPartPr>
      <w:docPartBody>
        <w:p w:rsidR="00DD4031" w:rsidRDefault="00D75611" w:rsidP="00D75611">
          <w:pPr>
            <w:pStyle w:val="B0ADE1EB01D54AF88A930B0BD3ED881D2"/>
          </w:pPr>
          <w:r w:rsidRPr="00A02770">
            <w:rPr>
              <w:rStyle w:val="PlaceholderText"/>
            </w:rPr>
            <w:t>[Desired Role Description]</w:t>
          </w:r>
        </w:p>
      </w:docPartBody>
    </w:docPart>
    <w:docPart>
      <w:docPartPr>
        <w:name w:val="5D68BCABD7D049A1B7C23C8BE4C69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7BFF9-D681-4E82-9265-D8808A0E33E0}"/>
      </w:docPartPr>
      <w:docPartBody>
        <w:p w:rsidR="00DD4031" w:rsidRDefault="00D75611" w:rsidP="00D75611">
          <w:pPr>
            <w:pStyle w:val="5D68BCABD7D049A1B7C23C8BE4C69B412"/>
          </w:pPr>
          <w:r w:rsidRPr="00A02770">
            <w:rPr>
              <w:rStyle w:val="PlaceholderText"/>
            </w:rPr>
            <w:t>[Company and Position]</w:t>
          </w:r>
        </w:p>
      </w:docPartBody>
    </w:docPart>
    <w:docPart>
      <w:docPartPr>
        <w:name w:val="4CB1B61B9AF3431783E91A037C52A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6DB3A-E8A8-4E99-91D2-09724CB4D73F}"/>
      </w:docPartPr>
      <w:docPartBody>
        <w:p w:rsidR="00DD4031" w:rsidRDefault="00D75611" w:rsidP="00D75611">
          <w:pPr>
            <w:pStyle w:val="4CB1B61B9AF3431783E91A037C52AA9A2"/>
          </w:pPr>
          <w:r w:rsidRPr="00A02770">
            <w:rPr>
              <w:rStyle w:val="PlaceholderText"/>
            </w:rPr>
            <w:t>[IT Roles]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E7F0-04F3-4C7B-B87A-08E492B48243}"/>
      </w:docPartPr>
      <w:docPartBody>
        <w:p w:rsidR="00691425" w:rsidRDefault="00EE36B9"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DFA0B2E534712BDBD38B32116E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C5FD8-76C5-4B84-8DAC-2B0181D9BBAB}"/>
      </w:docPartPr>
      <w:docPartBody>
        <w:p w:rsidR="00691425" w:rsidRDefault="00D75611" w:rsidP="00D75611">
          <w:pPr>
            <w:pStyle w:val="90EDFA0B2E534712BDBD38B32116E2BF3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E5116-1162-4DCE-95CE-D320F907559A}"/>
      </w:docPartPr>
      <w:docPartBody>
        <w:p w:rsidR="00691425" w:rsidRDefault="00EE36B9">
          <w:r w:rsidRPr="00361F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8C8F2AB534B4B72AB25DBC157C41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3BECE-4933-4E94-B149-CFBF6DA15FBC}"/>
      </w:docPartPr>
      <w:docPartBody>
        <w:p w:rsidR="00691425" w:rsidRDefault="00D75611" w:rsidP="00D75611">
          <w:pPr>
            <w:pStyle w:val="88C8F2AB534B4B72AB25DBC157C41036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887E8681414DEABC75CCA73B94C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D3C0-C155-45BD-B22B-249191CC63A8}"/>
      </w:docPartPr>
      <w:docPartBody>
        <w:p w:rsidR="00691425" w:rsidRDefault="00D75611" w:rsidP="00D75611">
          <w:pPr>
            <w:pStyle w:val="85887E8681414DEABC75CCA73B94C770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E23C317308E4172B516245129B63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9D59F-FB9D-46EC-AE28-4CDB5F0B8AE6}"/>
      </w:docPartPr>
      <w:docPartBody>
        <w:p w:rsidR="00691425" w:rsidRDefault="00D75611" w:rsidP="00D75611">
          <w:pPr>
            <w:pStyle w:val="7E23C317308E4172B516245129B63EF92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C49AB7888C492ABDB32B23B9976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E5A76-A626-46E4-B4C2-6B4A5E82B192}"/>
      </w:docPartPr>
      <w:docPartBody>
        <w:p w:rsidR="009148A2" w:rsidRDefault="00D75611" w:rsidP="00D75611">
          <w:pPr>
            <w:pStyle w:val="62C49AB7888C492ABDB32B23B997671A2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0B66538218F0473F8A3B5F059B153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8DA0E-74AE-4B8F-8A69-793BBF47590F}"/>
      </w:docPartPr>
      <w:docPartBody>
        <w:p w:rsidR="009148A2" w:rsidRDefault="00D75611" w:rsidP="00D75611">
          <w:pPr>
            <w:pStyle w:val="0B66538218F0473F8A3B5F059B15358F2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E661E8D20CA64E6ABF1517B9059FE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DA96B-BD96-44FB-8B17-D161A4C7FD6C}"/>
      </w:docPartPr>
      <w:docPartBody>
        <w:p w:rsidR="009148A2" w:rsidRDefault="00D75611" w:rsidP="00D75611">
          <w:pPr>
            <w:pStyle w:val="E661E8D20CA64E6ABF1517B9059FEABC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7EEC3A7138BE40DA9570C072E2228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9A5BA-5A9E-403A-8ADB-9F95755C0C5B}"/>
      </w:docPartPr>
      <w:docPartBody>
        <w:p w:rsidR="009148A2" w:rsidRDefault="00D75611" w:rsidP="00D75611">
          <w:pPr>
            <w:pStyle w:val="7EEC3A7138BE40DA9570C072E2228FD6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887154606E7D4605B428EDBC884C7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D1DA4-4C02-48B2-B7CF-3A6CC6D36B70}"/>
      </w:docPartPr>
      <w:docPartBody>
        <w:p w:rsidR="009148A2" w:rsidRDefault="00D75611" w:rsidP="00D75611">
          <w:pPr>
            <w:pStyle w:val="887154606E7D4605B428EDBC884C7BC91"/>
          </w:pPr>
          <w:r w:rsidRPr="00503580">
            <w:rPr>
              <w:rStyle w:val="PlaceholderText"/>
              <w:color w:val="auto"/>
            </w:rPr>
            <w:t>Click or tap here to enter text.</w:t>
          </w:r>
        </w:p>
      </w:docPartBody>
    </w:docPart>
    <w:docPart>
      <w:docPartPr>
        <w:name w:val="C0DD7F2A096242EE94D163C0738A8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AE2E6-3BA4-4D14-AAF2-D976EB250301}"/>
      </w:docPartPr>
      <w:docPartBody>
        <w:p w:rsidR="004E74C6" w:rsidRDefault="009148A2" w:rsidP="009148A2">
          <w:pPr>
            <w:pStyle w:val="C0DD7F2A096242EE94D163C0738A8112"/>
          </w:pPr>
          <w:r w:rsidRPr="00361FB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7B06A63CB44FDF9B53FE923F675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9F71C-99D2-44C3-A035-0293C298FBDF}"/>
      </w:docPartPr>
      <w:docPartBody>
        <w:p w:rsidR="004E74C6" w:rsidRDefault="009148A2" w:rsidP="009148A2">
          <w:pPr>
            <w:pStyle w:val="E87B06A63CB44FDF9B53FE923F67513E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010FED63134111BD02696309F62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4F4CB-31AF-47BE-AF74-7C1BBCEF4A66}"/>
      </w:docPartPr>
      <w:docPartBody>
        <w:p w:rsidR="004E74C6" w:rsidRDefault="009148A2" w:rsidP="009148A2">
          <w:pPr>
            <w:pStyle w:val="F4010FED63134111BD02696309F62987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4F2E9BBFD74F5FB92C2C8E82F1D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6247C-BB8D-4579-A43B-78C31FF83EA9}"/>
      </w:docPartPr>
      <w:docPartBody>
        <w:p w:rsidR="004E74C6" w:rsidRDefault="009148A2" w:rsidP="009148A2">
          <w:pPr>
            <w:pStyle w:val="214F2E9BBFD74F5FB92C2C8E82F1DFED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19A4F5E2F942A683DE9FFC5B180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DAA94-C0A7-42ED-B6FA-8A8863DD88E4}"/>
      </w:docPartPr>
      <w:docPartBody>
        <w:p w:rsidR="004E74C6" w:rsidRDefault="009148A2" w:rsidP="009148A2">
          <w:pPr>
            <w:pStyle w:val="FA19A4F5E2F942A683DE9FFC5B1806B7"/>
          </w:pPr>
          <w:r w:rsidRPr="00A0277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FD243632F3446485FBAC1CA2189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3127B-26FB-4955-9E69-A98A63F5B69E}"/>
      </w:docPartPr>
      <w:docPartBody>
        <w:p w:rsidR="00716938" w:rsidRDefault="004E74C6" w:rsidP="004E74C6">
          <w:pPr>
            <w:pStyle w:val="70FD243632F3446485FBAC1CA2189548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B17AA8A181430FB9B5FA51803AF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F1FA1-C5F5-476F-B8B6-E5433AD5921A}"/>
      </w:docPartPr>
      <w:docPartBody>
        <w:p w:rsidR="00716938" w:rsidRDefault="004E74C6" w:rsidP="004E74C6">
          <w:pPr>
            <w:pStyle w:val="C7B17AA8A181430FB9B5FA51803AF6C6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02F25064084B969F562B633B028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1F1C5-65DE-4544-A87A-A418508B88D2}"/>
      </w:docPartPr>
      <w:docPartBody>
        <w:p w:rsidR="00716938" w:rsidRDefault="004E74C6" w:rsidP="004E74C6">
          <w:pPr>
            <w:pStyle w:val="7302F25064084B969F562B633B028CEF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4E384117A8410FB168319CD9C7C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B62CD-2AAD-4E27-AC9B-1EA7A2F0A430}"/>
      </w:docPartPr>
      <w:docPartBody>
        <w:p w:rsidR="00716938" w:rsidRDefault="004E74C6" w:rsidP="004E74C6">
          <w:pPr>
            <w:pStyle w:val="AA4E384117A8410FB168319CD9C7C56C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B5BE2DA50447CC84B90E547DEC6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89310-9778-47F9-9683-FD47F7A01CFE}"/>
      </w:docPartPr>
      <w:docPartBody>
        <w:p w:rsidR="00716938" w:rsidRDefault="004E74C6" w:rsidP="004E74C6">
          <w:pPr>
            <w:pStyle w:val="77B5BE2DA50447CC84B90E547DEC646A"/>
          </w:pPr>
          <w:r w:rsidRPr="00361FB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31"/>
    <w:rsid w:val="001A0516"/>
    <w:rsid w:val="003B51B3"/>
    <w:rsid w:val="004E74C6"/>
    <w:rsid w:val="00573D09"/>
    <w:rsid w:val="0060133B"/>
    <w:rsid w:val="00606C27"/>
    <w:rsid w:val="00644336"/>
    <w:rsid w:val="00691425"/>
    <w:rsid w:val="00716938"/>
    <w:rsid w:val="009148A2"/>
    <w:rsid w:val="00D75611"/>
    <w:rsid w:val="00DD4031"/>
    <w:rsid w:val="00EE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133B"/>
    <w:rPr>
      <w:color w:val="808080"/>
    </w:rPr>
  </w:style>
  <w:style w:type="paragraph" w:customStyle="1" w:styleId="C0DD7F2A096242EE94D163C0738A8112">
    <w:name w:val="C0DD7F2A096242EE94D163C0738A8112"/>
    <w:rsid w:val="009148A2"/>
  </w:style>
  <w:style w:type="paragraph" w:customStyle="1" w:styleId="E87B06A63CB44FDF9B53FE923F67513E">
    <w:name w:val="E87B06A63CB44FDF9B53FE923F67513E"/>
    <w:rsid w:val="009148A2"/>
  </w:style>
  <w:style w:type="paragraph" w:customStyle="1" w:styleId="F4010FED63134111BD02696309F62987">
    <w:name w:val="F4010FED63134111BD02696309F62987"/>
    <w:rsid w:val="009148A2"/>
  </w:style>
  <w:style w:type="paragraph" w:customStyle="1" w:styleId="214F2E9BBFD74F5FB92C2C8E82F1DFED">
    <w:name w:val="214F2E9BBFD74F5FB92C2C8E82F1DFED"/>
    <w:rsid w:val="009148A2"/>
  </w:style>
  <w:style w:type="paragraph" w:customStyle="1" w:styleId="FA19A4F5E2F942A683DE9FFC5B1806B7">
    <w:name w:val="FA19A4F5E2F942A683DE9FFC5B1806B7"/>
    <w:rsid w:val="009148A2"/>
  </w:style>
  <w:style w:type="paragraph" w:customStyle="1" w:styleId="5F7C38878AD44E7F9399B1B128A45935">
    <w:name w:val="5F7C38878AD44E7F9399B1B128A45935"/>
    <w:rsid w:val="00EE36B9"/>
  </w:style>
  <w:style w:type="paragraph" w:customStyle="1" w:styleId="C6C338495FCC437BAE6EDF03722FD7A0">
    <w:name w:val="C6C338495FCC437BAE6EDF03722FD7A0"/>
    <w:rsid w:val="00EE36B9"/>
  </w:style>
  <w:style w:type="paragraph" w:customStyle="1" w:styleId="21C833A086B94AE2A18DF2F1D5BBD074">
    <w:name w:val="21C833A086B94AE2A18DF2F1D5BBD074"/>
    <w:rsid w:val="00EE36B9"/>
  </w:style>
  <w:style w:type="paragraph" w:customStyle="1" w:styleId="A5D593A4771B438E8331FE2DD326B59A">
    <w:name w:val="A5D593A4771B438E8331FE2DD326B59A"/>
    <w:rsid w:val="00EE36B9"/>
  </w:style>
  <w:style w:type="paragraph" w:customStyle="1" w:styleId="8978C7A8A787408E84B1CDF39F0F2B4D">
    <w:name w:val="8978C7A8A787408E84B1CDF39F0F2B4D"/>
    <w:rsid w:val="00EE36B9"/>
  </w:style>
  <w:style w:type="paragraph" w:customStyle="1" w:styleId="73BDCBC9727D4F1098267CB603B01E54">
    <w:name w:val="73BDCBC9727D4F1098267CB603B01E54"/>
    <w:rsid w:val="00EE36B9"/>
  </w:style>
  <w:style w:type="paragraph" w:customStyle="1" w:styleId="3B111942B6EA4E0FA1FB10A51D4D2EBE">
    <w:name w:val="3B111942B6EA4E0FA1FB10A51D4D2EBE"/>
    <w:rsid w:val="00EE36B9"/>
  </w:style>
  <w:style w:type="paragraph" w:customStyle="1" w:styleId="D719901160E74433919E039B5A6716B8">
    <w:name w:val="D719901160E74433919E039B5A6716B8"/>
    <w:rsid w:val="00EE36B9"/>
  </w:style>
  <w:style w:type="paragraph" w:customStyle="1" w:styleId="052FB2795171415F8EAEF7FB6BC1B323">
    <w:name w:val="052FB2795171415F8EAEF7FB6BC1B323"/>
    <w:rsid w:val="001A0516"/>
  </w:style>
  <w:style w:type="paragraph" w:customStyle="1" w:styleId="A384CE3C183C4E5AB35DE1575E42E2A9">
    <w:name w:val="A384CE3C183C4E5AB35DE1575E42E2A9"/>
    <w:rsid w:val="00D75611"/>
  </w:style>
  <w:style w:type="paragraph" w:customStyle="1" w:styleId="46692BFADE694A448AA1ABBF119F7A63">
    <w:name w:val="46692BFADE694A448AA1ABBF119F7A63"/>
    <w:rsid w:val="00D75611"/>
  </w:style>
  <w:style w:type="paragraph" w:customStyle="1" w:styleId="1D20033D78BE41ADA010022BE5BCF6A2">
    <w:name w:val="1D20033D78BE41ADA010022BE5BCF6A2"/>
    <w:rsid w:val="00D75611"/>
  </w:style>
  <w:style w:type="paragraph" w:customStyle="1" w:styleId="C02159E1AC8B40EDAD5608000E3BF80D">
    <w:name w:val="C02159E1AC8B40EDAD5608000E3BF80D"/>
    <w:rsid w:val="00D75611"/>
  </w:style>
  <w:style w:type="paragraph" w:customStyle="1" w:styleId="7DD0E444D7CC494DBD6856392E8525A1">
    <w:name w:val="7DD0E444D7CC494DBD6856392E8525A1"/>
    <w:rsid w:val="00D75611"/>
  </w:style>
  <w:style w:type="paragraph" w:customStyle="1" w:styleId="14E4D6A5B1874C6CA35A6EA1A5C8229C2">
    <w:name w:val="14E4D6A5B1874C6CA35A6EA1A5C8229C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DF5D5FB5C8C44BEABDC7FB5A1AA0C9E62">
    <w:name w:val="DF5D5FB5C8C44BEABDC7FB5A1AA0C9E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756BCCE9A4243E0A48235FD5D358C032">
    <w:name w:val="F756BCCE9A4243E0A48235FD5D358C03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FC5B2D66B0B432DAD441DBE83A97FE12">
    <w:name w:val="CFC5B2D66B0B432DAD441DBE83A97FE1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ED0EAA739D134B65B5F09F51B08BB1FE2">
    <w:name w:val="ED0EAA739D134B65B5F09F51B08BB1FE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E7B8F789B0174D828497974B5B129D4D2">
    <w:name w:val="E7B8F789B0174D828497974B5B129D4D2"/>
    <w:rsid w:val="00D75611"/>
    <w:pPr>
      <w:spacing w:after="0" w:line="240" w:lineRule="auto"/>
      <w:jc w:val="center"/>
    </w:pPr>
    <w:rPr>
      <w:rFonts w:ascii="Arial" w:eastAsia="Times New Roman" w:hAnsi="Arial" w:cs="Times New Roman"/>
      <w:kern w:val="0"/>
      <w:sz w:val="34"/>
      <w:szCs w:val="32"/>
      <w14:ligatures w14:val="none"/>
    </w:rPr>
  </w:style>
  <w:style w:type="paragraph" w:customStyle="1" w:styleId="04F1D06B49E5485DBB6714A04D0CCEE22">
    <w:name w:val="04F1D06B49E5485DBB6714A04D0CCEE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572F19C0FE746819011CF487A7EDED02">
    <w:name w:val="C572F19C0FE746819011CF487A7EDED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CA3E00B6253440E82E03E4E872B70922">
    <w:name w:val="ACA3E00B6253440E82E03E4E872B709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50B799DC5B141DDAEE9324F8A1E02D12">
    <w:name w:val="350B799DC5B141DDAEE9324F8A1E02D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61B0C81216C4B5FA0CECF0FE2D85FFF2">
    <w:name w:val="661B0C81216C4B5FA0CECF0FE2D85FF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D2CA0B445C640578E375C0170A872392">
    <w:name w:val="ED2CA0B445C640578E375C0170A8723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AD9170EA7B743F29B6D283BCDB4F6A92">
    <w:name w:val="6AD9170EA7B743F29B6D283BCDB4F6A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F4F5CEA9414174B6B42B8CA1F58CDA2">
    <w:name w:val="02F4F5CEA9414174B6B42B8CA1F58CD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85B23F76BC14C87BC33352395B97D9A2">
    <w:name w:val="585B23F76BC14C87BC33352395B97D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590EDB1F28423FB5668B1AB098E8A62">
    <w:name w:val="02590EDB1F28423FB5668B1AB098E8A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884647786B942338F5F4D4B858E99312">
    <w:name w:val="B884647786B942338F5F4D4B858E993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5B007B312F84B19A7582440307D7F682">
    <w:name w:val="75B007B312F84B19A7582440307D7F6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B799DEE50064BC28DEA04FB14B933262">
    <w:name w:val="AB799DEE50064BC28DEA04FB14B9332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23084BB3F44452BA4679F19F78A70502">
    <w:name w:val="023084BB3F44452BA4679F19F78A705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6FDD611678C47BBB2FE0C69424460922">
    <w:name w:val="F6FDD611678C47BBB2FE0C694244609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461D2CCF3B04BA39536489CC8C021402">
    <w:name w:val="7461D2CCF3B04BA39536489CC8C0214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29596CE53064EE4A5E6EFAFB026F29B2">
    <w:name w:val="929596CE53064EE4A5E6EFAFB026F29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5185F1391044320A583E5604D00F79E2">
    <w:name w:val="F5185F1391044320A583E5604D00F79E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97D0DDEFC9941A7AABE2AA6144008702">
    <w:name w:val="897D0DDEFC9941A7AABE2AA61440087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CB1B61B9AF3431783E91A037C52AA9A2">
    <w:name w:val="4CB1B61B9AF3431783E91A037C52AA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0ADE1EB01D54AF88A930B0BD3ED881D2">
    <w:name w:val="B0ADE1EB01D54AF88A930B0BD3ED881D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D68BCABD7D049A1B7C23C8BE4C69B412">
    <w:name w:val="5D68BCABD7D049A1B7C23C8BE4C69B4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FE1AE1374444CDBBDC35609666B919A2">
    <w:name w:val="BFE1AE1374444CDBBDC35609666B919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B34580D67FB462FABB2BD1024868FE92">
    <w:name w:val="2B34580D67FB462FABB2BD1024868FE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C9E73A9D97B4FB68838B838C8545D4F2">
    <w:name w:val="3C9E73A9D97B4FB68838B838C8545D4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7A3BA498F4A4AC78A810AF4D663E6982">
    <w:name w:val="F7A3BA498F4A4AC78A810AF4D663E69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61F92ED5F604F47999F4E84B7868F032">
    <w:name w:val="261F92ED5F604F47999F4E84B7868F03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705320CF6DB44A693C37C782F0661982">
    <w:name w:val="A705320CF6DB44A693C37C782F066198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0E961D4E63C4DD7AE555112E4CB55E12">
    <w:name w:val="C0E961D4E63C4DD7AE555112E4CB55E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B9AC3246D8649579398809D970BC3AB2">
    <w:name w:val="1B9AC3246D8649579398809D970BC3A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FB34BBBCE4E48A3BCE63AE3A8F276D12">
    <w:name w:val="5FB34BBBCE4E48A3BCE63AE3A8F276D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43639452FD04E7EB775E456346510852">
    <w:name w:val="A43639452FD04E7EB775E45634651085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E1F565169D1486BABCA6D4F427EC41B2">
    <w:name w:val="5E1F565169D1486BABCA6D4F427EC41B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D7E913E8E7A4041BC6E3270A8022B412">
    <w:name w:val="0D7E913E8E7A4041BC6E3270A8022B4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6C406EF422649B8B26A71B58DA8E4492">
    <w:name w:val="E6C406EF422649B8B26A71B58DA8E44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FD8B894A08F46B09DDA737C70B7172A2">
    <w:name w:val="1FD8B894A08F46B09DDA737C70B7172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C9CB19DACDB4EEBB9F0C3CF75BD7D612">
    <w:name w:val="8C9CB19DACDB4EEBB9F0C3CF75BD7D6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D770A71709A42B7957E5D48702449F92">
    <w:name w:val="CD770A71709A42B7957E5D48702449F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FB28C06167234779A81BD82312A71B462">
    <w:name w:val="FB28C06167234779A81BD82312A71B4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7EE70B942254212B5199CF7E7CD34D92">
    <w:name w:val="47EE70B942254212B5199CF7E7CD34D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9C3A4E35C2C4F84BC76032AD5FE42AA2">
    <w:name w:val="89C3A4E35C2C4F84BC76032AD5FE42A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1959A6F25544E5A9C38827D7B3F28602">
    <w:name w:val="31959A6F25544E5A9C38827D7B3F286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827293384FA4EA8A1DF79AB746C4AD62">
    <w:name w:val="4827293384FA4EA8A1DF79AB746C4AD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FCEFCA2AD6D47179470DB7E2D73A7B42">
    <w:name w:val="5FCEFCA2AD6D47179470DB7E2D73A7B4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AE9BCA5612B4DA7A9896DD6D24302292">
    <w:name w:val="4AE9BCA5612B4DA7A9896DD6D243022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BC85A486738442CBD725FCE52FBF1942">
    <w:name w:val="5BC85A486738442CBD725FCE52FBF194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DF855119EF9457AA00392A1F77C4E312">
    <w:name w:val="BDF855119EF9457AA00392A1F77C4E31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005977AE0C74829948F18DAD2A3344E2">
    <w:name w:val="1005977AE0C74829948F18DAD2A3344E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D696A80E08C4F4BAD86470C27E00F092">
    <w:name w:val="AD696A80E08C4F4BAD86470C27E00F0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5656B96310A450E90D4F3927038C9162">
    <w:name w:val="95656B96310A450E90D4F3927038C91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A9B3CA430DAC44EA82AADA1B666167022">
    <w:name w:val="A9B3CA430DAC44EA82AADA1B66616702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9AA218CA64E460089E6AFC6B54B9C4A3">
    <w:name w:val="69AA218CA64E460089E6AFC6B54B9C4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BDDC2E168004D8FB298612920BBD0153">
    <w:name w:val="3BDDC2E168004D8FB298612920BBD015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A9E3503371D4D26810C25FA12438D8D3">
    <w:name w:val="0A9E3503371D4D26810C25FA12438D8D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CEE3B5BB7F94FF4BCB0D979C9E80A983">
    <w:name w:val="CCEE3B5BB7F94FF4BCB0D979C9E80A98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765AFA45B5B46E1B2AA8A92EF41FED23">
    <w:name w:val="0765AFA45B5B46E1B2AA8A92EF41FED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1508DB9DFF1646E8B6A5A40984CB749C3">
    <w:name w:val="1508DB9DFF1646E8B6A5A40984CB749C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AA20104FB9F4D0382F457D73C87E0613">
    <w:name w:val="7AA20104FB9F4D0382F457D73C87E061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327F26CDE78B494B8BD6E47A82F2BB7F3">
    <w:name w:val="327F26CDE78B494B8BD6E47A82F2BB7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593E6C3DC99C4356B9D1A2024EEBFCBE3">
    <w:name w:val="593E6C3DC99C4356B9D1A2024EEBFCBE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C735006EB9984A77A80319B4988E41323">
    <w:name w:val="C735006EB9984A77A80319B4988E413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E519C35365A4CF29F7EADB4AD84FACF3">
    <w:name w:val="8E519C35365A4CF29F7EADB4AD84FAC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21994881CE474A6C972086C4068329623">
    <w:name w:val="21994881CE474A6C972086C406832962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F32FF72D7764D07A29B59131B07E5DA3">
    <w:name w:val="8F32FF72D7764D07A29B59131B07E5D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F8129EBD4B14767A173DDED8B36738B3">
    <w:name w:val="EF8129EBD4B14767A173DDED8B36738B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B5077E3EB09E4C0BB6A8222A6CBC2A0A3">
    <w:name w:val="B5077E3EB09E4C0BB6A8222A6CBC2A0A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E661E8D20CA64E6ABF1517B9059FEABC1">
    <w:name w:val="E661E8D20CA64E6ABF1517B9059FEABC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EEC3A7138BE40DA9570C072E2228FD61">
    <w:name w:val="7EEC3A7138BE40DA9570C072E2228FD6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87154606E7D4605B428EDBC884C7BC91">
    <w:name w:val="887154606E7D4605B428EDBC884C7BC91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62C49AB7888C492ABDB32B23B997671A2">
    <w:name w:val="62C49AB7888C492ABDB32B23B997671A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B99E7ACE6F34C68A95F5BD37192C77C2">
    <w:name w:val="4B99E7ACE6F34C68A95F5BD37192C77C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0B66538218F0473F8A3B5F059B15358F2">
    <w:name w:val="0B66538218F0473F8A3B5F059B15358F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8C8F2AB534B4B72AB25DBC157C410362">
    <w:name w:val="88C8F2AB534B4B72AB25DBC157C41036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85887E8681414DEABC75CCA73B94C7702">
    <w:name w:val="85887E8681414DEABC75CCA73B94C770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7E23C317308E4172B516245129B63EF92">
    <w:name w:val="7E23C317308E4172B516245129B63EF92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90EDFA0B2E534712BDBD38B32116E2BF3">
    <w:name w:val="90EDFA0B2E534712BDBD38B32116E2BF3"/>
    <w:rsid w:val="00D75611"/>
    <w:pPr>
      <w:spacing w:after="240" w:line="360" w:lineRule="auto"/>
      <w:jc w:val="both"/>
    </w:pPr>
    <w:rPr>
      <w:rFonts w:ascii="Arial" w:eastAsia="Times New Roman" w:hAnsi="Arial" w:cs="Times New Roman"/>
      <w:kern w:val="0"/>
      <w:szCs w:val="20"/>
      <w:lang w:val="en-ZA"/>
      <w14:ligatures w14:val="none"/>
    </w:rPr>
  </w:style>
  <w:style w:type="paragraph" w:customStyle="1" w:styleId="4293E5CF2E8649C58E07D3AA624FC332">
    <w:name w:val="4293E5CF2E8649C58E07D3AA624FC332"/>
    <w:rsid w:val="00D75611"/>
  </w:style>
  <w:style w:type="paragraph" w:customStyle="1" w:styleId="9D3BFCB0383A49F984A810C9CAAFCD1A">
    <w:name w:val="9D3BFCB0383A49F984A810C9CAAFCD1A"/>
    <w:rsid w:val="00D75611"/>
  </w:style>
  <w:style w:type="paragraph" w:customStyle="1" w:styleId="6DB6E42371B046279ABBE8D6589FF248">
    <w:name w:val="6DB6E42371B046279ABBE8D6589FF248"/>
    <w:rsid w:val="00D75611"/>
  </w:style>
  <w:style w:type="paragraph" w:customStyle="1" w:styleId="E123EDC55F41464AB6674E2E409F50D4">
    <w:name w:val="E123EDC55F41464AB6674E2E409F50D4"/>
    <w:rsid w:val="00D75611"/>
  </w:style>
  <w:style w:type="paragraph" w:customStyle="1" w:styleId="C3BB21697CC348DAB85836AD9C6D35E9">
    <w:name w:val="C3BB21697CC348DAB85836AD9C6D35E9"/>
    <w:rsid w:val="00D75611"/>
  </w:style>
  <w:style w:type="paragraph" w:customStyle="1" w:styleId="70FD243632F3446485FBAC1CA2189548">
    <w:name w:val="70FD243632F3446485FBAC1CA2189548"/>
    <w:rsid w:val="004E74C6"/>
  </w:style>
  <w:style w:type="paragraph" w:customStyle="1" w:styleId="C7B17AA8A181430FB9B5FA51803AF6C6">
    <w:name w:val="C7B17AA8A181430FB9B5FA51803AF6C6"/>
    <w:rsid w:val="004E74C6"/>
  </w:style>
  <w:style w:type="paragraph" w:customStyle="1" w:styleId="7302F25064084B969F562B633B028CEF">
    <w:name w:val="7302F25064084B969F562B633B028CEF"/>
    <w:rsid w:val="004E74C6"/>
  </w:style>
  <w:style w:type="paragraph" w:customStyle="1" w:styleId="AA4E384117A8410FB168319CD9C7C56C">
    <w:name w:val="AA4E384117A8410FB168319CD9C7C56C"/>
    <w:rsid w:val="004E74C6"/>
  </w:style>
  <w:style w:type="paragraph" w:customStyle="1" w:styleId="77B5BE2DA50447CC84B90E547DEC646A">
    <w:name w:val="77B5BE2DA50447CC84B90E547DEC646A"/>
    <w:rsid w:val="004E74C6"/>
  </w:style>
  <w:style w:type="paragraph" w:customStyle="1" w:styleId="95FB2F4ADCA3433698E931A6A17F9D44">
    <w:name w:val="95FB2F4ADCA3433698E931A6A17F9D44"/>
    <w:rsid w:val="0060133B"/>
    <w:rPr>
      <w:lang w:val="en-ZA" w:eastAsia="en-ZA"/>
    </w:rPr>
  </w:style>
  <w:style w:type="paragraph" w:customStyle="1" w:styleId="5F980441A49943CEB1BD46062A3A3858">
    <w:name w:val="5F980441A49943CEB1BD46062A3A3858"/>
    <w:rsid w:val="0060133B"/>
    <w:rPr>
      <w:lang w:val="en-ZA" w:eastAsia="en-ZA"/>
    </w:rPr>
  </w:style>
  <w:style w:type="paragraph" w:customStyle="1" w:styleId="ECC48916D0AF4314B795E0E65E70E51A">
    <w:name w:val="ECC48916D0AF4314B795E0E65E70E51A"/>
    <w:rsid w:val="0060133B"/>
    <w:rPr>
      <w:lang w:val="en-ZA" w:eastAsia="en-ZA"/>
    </w:rPr>
  </w:style>
  <w:style w:type="paragraph" w:customStyle="1" w:styleId="718621C116E248B5AAE0F3152BBE9144">
    <w:name w:val="718621C116E248B5AAE0F3152BBE9144"/>
    <w:rsid w:val="0060133B"/>
    <w:rPr>
      <w:lang w:val="en-ZA" w:eastAsia="en-Z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8D2AA8A6FF514A94751BC3C56ED93C" ma:contentTypeVersion="43" ma:contentTypeDescription="Create a new document." ma:contentTypeScope="" ma:versionID="f24dd2ae69cd58f699aeec39f14a6d1c">
  <xsd:schema xmlns:xsd="http://www.w3.org/2001/XMLSchema" xmlns:xs="http://www.w3.org/2001/XMLSchema" xmlns:p="http://schemas.microsoft.com/office/2006/metadata/properties" xmlns:ns2="b2691010-a272-48c5-adbb-48465b1412c0" targetNamespace="http://schemas.microsoft.com/office/2006/metadata/properties" ma:root="true" ma:fieldsID="9d6a851e199a5ccf92888f96bc0d81b5" ns2:_="">
    <xsd:import namespace="b2691010-a272-48c5-adbb-48465b141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StudentNumber" minOccurs="0"/>
                <xsd:element ref="ns2:PreferredName" minOccurs="0"/>
                <xsd:element ref="ns2:PreferredEmailAddress" minOccurs="0"/>
                <xsd:element ref="ns2:DateofBirth" minOccurs="0"/>
                <xsd:element ref="ns2:CampusDeliveryMethod" minOccurs="0"/>
                <xsd:element ref="ns2:ProfilePicture" minOccurs="0"/>
                <xsd:element ref="ns2:LinkedInProfileURL" minOccurs="0"/>
                <xsd:element ref="ns2:GitHubProfileURL" minOccurs="0"/>
                <xsd:element ref="ns2:StackOverflowProfileURL" minOccurs="0"/>
                <xsd:element ref="ns2:FavouriteProgrammingLanguage" minOccurs="0"/>
                <xsd:element ref="ns2:CurrentFieldofInterest" minOccurs="0"/>
                <xsd:element ref="ns2:FieldofInterestDescription" minOccurs="0"/>
                <xsd:element ref="ns2:SkillstobeAcquired" minOccurs="0"/>
                <xsd:element ref="ns2:EntrepreneurAmbition" minOccurs="0"/>
                <xsd:element ref="ns2:Non_x002d_ITAmbition" minOccurs="0"/>
                <xsd:element ref="ns2:ITRoles" minOccurs="0"/>
                <xsd:element ref="ns2:DesiredRoleDescription" minOccurs="0"/>
                <xsd:element ref="ns2:AgileKnowledge" minOccurs="0"/>
                <xsd:element ref="ns2:APIDevelopmentKnowledge" minOccurs="0"/>
                <xsd:element ref="ns2:WebDevelopmentPatternsKnowledge" minOccurs="0"/>
                <xsd:element ref="ns2:TestingKnowledge" minOccurs="0"/>
                <xsd:element ref="ns2:RPAKnowledge" minOccurs="0"/>
                <xsd:element ref="ns2:PowerBIKnowledge" minOccurs="0"/>
                <xsd:element ref="ns2:ModuleExpectations" minOccurs="0"/>
                <xsd:element ref="ns2:CompanyandPosition" minOccurs="0"/>
                <xsd:element ref="ns2:PersonalityType" minOccurs="0"/>
                <xsd:element ref="ns2:InitialandSu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691010-a272-48c5-adbb-48465b1412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udentNumber" ma:index="11" nillable="true" ma:displayName="Student Number" ma:format="Dropdown" ma:internalName="StudentNumber">
      <xsd:simpleType>
        <xsd:restriction base="dms:Text">
          <xsd:maxLength value="255"/>
        </xsd:restriction>
      </xsd:simpleType>
    </xsd:element>
    <xsd:element name="PreferredName" ma:index="12" nillable="true" ma:displayName="Preferred Name" ma:format="Dropdown" ma:internalName="PreferredName">
      <xsd:simpleType>
        <xsd:restriction base="dms:Text">
          <xsd:maxLength value="255"/>
        </xsd:restriction>
      </xsd:simpleType>
    </xsd:element>
    <xsd:element name="PreferredEmailAddress" ma:index="13" nillable="true" ma:displayName="Preferred Email Address" ma:format="Dropdown" ma:internalName="PreferredEmailAddress">
      <xsd:simpleType>
        <xsd:restriction base="dms:Text">
          <xsd:maxLength value="255"/>
        </xsd:restriction>
      </xsd:simpleType>
    </xsd:element>
    <xsd:element name="DateofBirth" ma:index="14" nillable="true" ma:displayName="Date of Birth" ma:format="Dropdown" ma:internalName="DateofBirth">
      <xsd:simpleType>
        <xsd:restriction base="dms:Text">
          <xsd:maxLength value="255"/>
        </xsd:restriction>
      </xsd:simpleType>
    </xsd:element>
    <xsd:element name="CampusDeliveryMethod" ma:index="15" nillable="true" ma:displayName="Campus Delivery Method" ma:format="Dropdown" ma:internalName="CampusDeliveryMethod">
      <xsd:simpleType>
        <xsd:restriction base="dms:Text">
          <xsd:maxLength value="255"/>
        </xsd:restriction>
      </xsd:simpleType>
    </xsd:element>
    <xsd:element name="ProfilePicture" ma:index="16" nillable="true" ma:displayName="Profile Picture" ma:format="Thumbnail" ma:internalName="ProfilePicture">
      <xsd:simpleType>
        <xsd:restriction base="dms:Unknown"/>
      </xsd:simpleType>
    </xsd:element>
    <xsd:element name="LinkedInProfileURL" ma:index="17" nillable="true" ma:displayName="LinkedIn Profile URL" ma:format="Dropdown" ma:internalName="LinkedInProfileURL">
      <xsd:simpleType>
        <xsd:restriction base="dms:Text">
          <xsd:maxLength value="255"/>
        </xsd:restriction>
      </xsd:simpleType>
    </xsd:element>
    <xsd:element name="GitHubProfileURL" ma:index="18" nillable="true" ma:displayName="GitHub Profile URL" ma:format="Dropdown" ma:internalName="GitHubProfileURL">
      <xsd:simpleType>
        <xsd:restriction base="dms:Text">
          <xsd:maxLength value="255"/>
        </xsd:restriction>
      </xsd:simpleType>
    </xsd:element>
    <xsd:element name="StackOverflowProfileURL" ma:index="19" nillable="true" ma:displayName="Stack Overflow Profile URL" ma:format="Dropdown" ma:internalName="StackOverflowProfileURL">
      <xsd:simpleType>
        <xsd:restriction base="dms:Text">
          <xsd:maxLength value="255"/>
        </xsd:restriction>
      </xsd:simpleType>
    </xsd:element>
    <xsd:element name="FavouriteProgrammingLanguage" ma:index="20" nillable="true" ma:displayName="Favourite Programming Language" ma:format="Dropdown" ma:internalName="FavouriteProgrammingLanguage">
      <xsd:simpleType>
        <xsd:restriction base="dms:Text">
          <xsd:maxLength value="255"/>
        </xsd:restriction>
      </xsd:simpleType>
    </xsd:element>
    <xsd:element name="CurrentFieldofInterest" ma:index="21" nillable="true" ma:displayName="Current Field of Interest" ma:format="Dropdown" ma:internalName="CurrentFieldofInterest">
      <xsd:simpleType>
        <xsd:restriction base="dms:Note">
          <xsd:maxLength value="255"/>
        </xsd:restriction>
      </xsd:simpleType>
    </xsd:element>
    <xsd:element name="FieldofInterestDescription" ma:index="22" nillable="true" ma:displayName="Field of Interest Description" ma:format="Dropdown" ma:internalName="FieldofInterestDescription">
      <xsd:simpleType>
        <xsd:restriction base="dms:Note"/>
      </xsd:simpleType>
    </xsd:element>
    <xsd:element name="SkillstobeAcquired" ma:index="23" nillable="true" ma:displayName="Skills to be Acquired" ma:format="Dropdown" ma:internalName="SkillstobeAcquired">
      <xsd:simpleType>
        <xsd:restriction base="dms:Note"/>
      </xsd:simpleType>
    </xsd:element>
    <xsd:element name="EntrepreneurAmbition" ma:index="24" nillable="true" ma:displayName="Entrepreneur Ambition" ma:format="Dropdown" ma:internalName="EntrepreneurAmbition">
      <xsd:simpleType>
        <xsd:restriction base="dms:Text">
          <xsd:maxLength value="255"/>
        </xsd:restriction>
      </xsd:simpleType>
    </xsd:element>
    <xsd:element name="Non_x002d_ITAmbition" ma:index="25" nillable="true" ma:displayName="Non-IT Ambition" ma:format="Dropdown" ma:internalName="Non_x002d_ITAmbition">
      <xsd:simpleType>
        <xsd:restriction base="dms:Text">
          <xsd:maxLength value="255"/>
        </xsd:restriction>
      </xsd:simpleType>
    </xsd:element>
    <xsd:element name="ITRoles" ma:index="26" nillable="true" ma:displayName="IT Roles" ma:format="Dropdown" ma:internalName="ITRoles">
      <xsd:simpleType>
        <xsd:restriction base="dms:Note"/>
      </xsd:simpleType>
    </xsd:element>
    <xsd:element name="DesiredRoleDescription" ma:index="27" nillable="true" ma:displayName="Desired Role Description" ma:format="Dropdown" ma:internalName="DesiredRoleDescription">
      <xsd:simpleType>
        <xsd:restriction base="dms:Note"/>
      </xsd:simpleType>
    </xsd:element>
    <xsd:element name="AgileKnowledge" ma:index="28" nillable="true" ma:displayName="Agile Knowledge" ma:format="Dropdown" ma:internalName="AgileKnowledge">
      <xsd:simpleType>
        <xsd:restriction base="dms:Text">
          <xsd:maxLength value="255"/>
        </xsd:restriction>
      </xsd:simpleType>
    </xsd:element>
    <xsd:element name="APIDevelopmentKnowledge" ma:index="29" nillable="true" ma:displayName="API Development Knowledge" ma:format="Dropdown" ma:internalName="APIDevelopmentKnowledge">
      <xsd:simpleType>
        <xsd:restriction base="dms:Text">
          <xsd:maxLength value="255"/>
        </xsd:restriction>
      </xsd:simpleType>
    </xsd:element>
    <xsd:element name="WebDevelopmentPatternsKnowledge" ma:index="30" nillable="true" ma:displayName="Web Development Patterns Knowledge" ma:format="Dropdown" ma:internalName="WebDevelopmentPatternsKnowledge">
      <xsd:simpleType>
        <xsd:restriction base="dms:Text">
          <xsd:maxLength value="255"/>
        </xsd:restriction>
      </xsd:simpleType>
    </xsd:element>
    <xsd:element name="TestingKnowledge" ma:index="31" nillable="true" ma:displayName="Testing Knowledge" ma:format="Dropdown" ma:internalName="TestingKnowledge">
      <xsd:simpleType>
        <xsd:restriction base="dms:Text">
          <xsd:maxLength value="255"/>
        </xsd:restriction>
      </xsd:simpleType>
    </xsd:element>
    <xsd:element name="RPAKnowledge" ma:index="32" nillable="true" ma:displayName="RPA Knowledge" ma:format="Dropdown" ma:internalName="RPAKnowledge">
      <xsd:simpleType>
        <xsd:restriction base="dms:Text">
          <xsd:maxLength value="255"/>
        </xsd:restriction>
      </xsd:simpleType>
    </xsd:element>
    <xsd:element name="PowerBIKnowledge" ma:index="33" nillable="true" ma:displayName="Power BI Knowledge" ma:format="Dropdown" ma:internalName="PowerBIKnowledge">
      <xsd:simpleType>
        <xsd:restriction base="dms:Text">
          <xsd:maxLength value="255"/>
        </xsd:restriction>
      </xsd:simpleType>
    </xsd:element>
    <xsd:element name="ModuleExpectations" ma:index="34" nillable="true" ma:displayName="Module Expectations" ma:format="Dropdown" ma:internalName="ModuleExpectations">
      <xsd:simpleType>
        <xsd:restriction base="dms:Note"/>
      </xsd:simpleType>
    </xsd:element>
    <xsd:element name="CompanyandPosition" ma:index="35" nillable="true" ma:displayName="Company and Position" ma:format="Dropdown" ma:internalName="CompanyandPosition">
      <xsd:simpleType>
        <xsd:restriction base="dms:Note"/>
      </xsd:simpleType>
    </xsd:element>
    <xsd:element name="PersonalityType" ma:index="36" nillable="true" ma:displayName="Personality Type" ma:format="Dropdown" ma:internalName="PersonalityType">
      <xsd:simpleType>
        <xsd:restriction base="dms:Text">
          <xsd:maxLength value="255"/>
        </xsd:restriction>
      </xsd:simpleType>
    </xsd:element>
    <xsd:element name="InitialandSurname" ma:index="37" nillable="true" ma:displayName="Initial and Surname" ma:format="Dropdown" ma:internalName="InitialandSu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IDevelopmentKnowledge xmlns="b2691010-a272-48c5-adbb-48465b1412c0">2</APIDevelopmentKnowledge>
    <PersonalityType xmlns="b2691010-a272-48c5-adbb-48465b1412c0">INTJ</PersonalityType>
    <LinkedInProfileURL xmlns="b2691010-a272-48c5-adbb-48465b1412c0">www.linkedin.com/in/jean-stofberg-48993a285</LinkedInProfileURL>
    <PreferredName xmlns="b2691010-a272-48c5-adbb-48465b1412c0">Jean</PreferredName>
    <AgileKnowledge xmlns="b2691010-a272-48c5-adbb-48465b1412c0">2</AgileKnowledge>
    <CampusDeliveryMethod xmlns="b2691010-a272-48c5-adbb-48465b1412c0">Potch - Contact</CampusDeliveryMethod>
    <Non_x002d_ITAmbition xmlns="b2691010-a272-48c5-adbb-48465b1412c0">Yes</Non_x002d_ITAmbition>
    <ProfilePicture xmlns="b2691010-a272-48c5-adbb-48465b1412c0" xsi:nil="true"/>
    <SkillstobeAcquired xmlns="b2691010-a272-48c5-adbb-48465b1412c0">I want to have more control over my fundamentals and principles of coding. I want to be able to talk the talk and have good communication skills</SkillstobeAcquired>
    <DateofBirth xmlns="b2691010-a272-48c5-adbb-48465b1412c0">2000-11-27</DateofBirth>
    <GitHubProfileURL xmlns="b2691010-a272-48c5-adbb-48465b1412c0">https://github.com/Dustypandabro</GitHubProfileURL>
    <StackOverflowProfileURL xmlns="b2691010-a272-48c5-adbb-48465b1412c0">https://stackoverflow.com/users/22293312/dustypandabro</StackOverflowProfileURL>
    <StudentNumber xmlns="b2691010-a272-48c5-adbb-48465b1412c0">33758727</StudentNumber>
    <EntrepreneurAmbition xmlns="b2691010-a272-48c5-adbb-48465b1412c0">Yes</EntrepreneurAmbition>
    <CurrentFieldofInterest xmlns="b2691010-a272-48c5-adbb-48465b1412c0">AI;Automation;Blockchain;Game dev;</CurrentFieldofInterest>
    <ModuleExpectations xmlns="b2691010-a272-48c5-adbb-48465b1412c0">Excited and ready to learn and develop myself to be a better</ModuleExpectations>
    <ITRoles xmlns="b2691010-a272-48c5-adbb-48465b1412c0" xsi:nil="true"/>
    <RPAKnowledge xmlns="b2691010-a272-48c5-adbb-48465b1412c0">2</RPAKnowledge>
    <CompanyandPosition xmlns="b2691010-a272-48c5-adbb-48465b1412c0">Sony or Tencent, working as a game developer or game tester</CompanyandPosition>
    <WebDevelopmentPatternsKnowledge xmlns="b2691010-a272-48c5-adbb-48465b1412c0">2</WebDevelopmentPatternsKnowledge>
    <InitialandSurname xmlns="b2691010-a272-48c5-adbb-48465b1412c0">STOFBERG, JEAN</InitialandSurname>
    <PreferredEmailAddress xmlns="b2691010-a272-48c5-adbb-48465b1412c0">jeanstofberg2000@gmail.com</PreferredEmailAddress>
    <FieldofInterestDescription xmlns="b2691010-a272-48c5-adbb-48465b1412c0">Automation and creating AI tools to help me and others. To use these tools to get meaningful info</FieldofInterestDescription>
    <DesiredRoleDescription xmlns="b2691010-a272-48c5-adbb-48465b1412c0">Stockbroker, trading with stocks and managing portfolios</DesiredRoleDescription>
    <PowerBIKnowledge xmlns="b2691010-a272-48c5-adbb-48465b1412c0">3</PowerBIKnowledge>
    <FavouriteProgrammingLanguage xmlns="b2691010-a272-48c5-adbb-48465b1412c0">Python;C#;Java</FavouriteProgrammingLanguage>
    <TestingKnowledge xmlns="b2691010-a272-48c5-adbb-48465b1412c0">3</TestingKnowledge>
  </documentManagement>
</p:properties>
</file>

<file path=customXml/itemProps1.xml><?xml version="1.0" encoding="utf-8"?>
<ds:datastoreItem xmlns:ds="http://schemas.openxmlformats.org/officeDocument/2006/customXml" ds:itemID="{DFCE688B-01A1-4A38-B19A-BD9E313D3D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56B4B7-E91C-41E6-9F9D-F1D4A8EEA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691010-a272-48c5-adbb-48465b141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E202A8-E7EA-4A32-AC7F-0EEBBE9506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A2649F-51E7-4BAB-97E8-E589016BDBFC}">
  <ds:schemaRefs>
    <ds:schemaRef ds:uri="http://schemas.microsoft.com/office/2006/metadata/properties"/>
    <ds:schemaRef ds:uri="http://schemas.microsoft.com/office/infopath/2007/PartnerControls"/>
    <ds:schemaRef ds:uri="b2691010-a272-48c5-adbb-48465b1412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proposal2018.dotx</Template>
  <TotalTime>0</TotalTime>
  <Pages>11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2023-10-29T19:51:00Z</dcterms:created>
  <dcterms:modified xsi:type="dcterms:W3CDTF">2023-11-17T08:00:00Z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637e5cc-ed1f-4ad6-a881-35c0f1c6f3d8_Enabled">
    <vt:lpwstr>true</vt:lpwstr>
  </property>
  <property fmtid="{D5CDD505-2E9C-101B-9397-08002B2CF9AE}" pid="3" name="MSIP_Label_4637e5cc-ed1f-4ad6-a881-35c0f1c6f3d8_SetDate">
    <vt:lpwstr>2023-07-20T10:26:17Z</vt:lpwstr>
  </property>
  <property fmtid="{D5CDD505-2E9C-101B-9397-08002B2CF9AE}" pid="4" name="MSIP_Label_4637e5cc-ed1f-4ad6-a881-35c0f1c6f3d8_Method">
    <vt:lpwstr>Standard</vt:lpwstr>
  </property>
  <property fmtid="{D5CDD505-2E9C-101B-9397-08002B2CF9AE}" pid="5" name="MSIP_Label_4637e5cc-ed1f-4ad6-a881-35c0f1c6f3d8_Name">
    <vt:lpwstr>General</vt:lpwstr>
  </property>
  <property fmtid="{D5CDD505-2E9C-101B-9397-08002B2CF9AE}" pid="6" name="MSIP_Label_4637e5cc-ed1f-4ad6-a881-35c0f1c6f3d8_SiteId">
    <vt:lpwstr>e3cf3c98-a978-465f-8254-9d541eeea73c</vt:lpwstr>
  </property>
  <property fmtid="{D5CDD505-2E9C-101B-9397-08002B2CF9AE}" pid="7" name="MSIP_Label_4637e5cc-ed1f-4ad6-a881-35c0f1c6f3d8_ActionId">
    <vt:lpwstr>d2984541-fc87-4d64-8493-c952ea39d943</vt:lpwstr>
  </property>
  <property fmtid="{D5CDD505-2E9C-101B-9397-08002B2CF9AE}" pid="8" name="MSIP_Label_4637e5cc-ed1f-4ad6-a881-35c0f1c6f3d8_ContentBits">
    <vt:lpwstr>0</vt:lpwstr>
  </property>
  <property fmtid="{D5CDD505-2E9C-101B-9397-08002B2CF9AE}" pid="9" name="GrammarlyDocumentId">
    <vt:lpwstr>3db22b443175bc415c0e426fcea022d28cb8773be491f63e58199fe223343015</vt:lpwstr>
  </property>
  <property fmtid="{D5CDD505-2E9C-101B-9397-08002B2CF9AE}" pid="10" name="ContentTypeId">
    <vt:lpwstr>0x010100C68D2AA8A6FF514A94751BC3C56ED93C</vt:lpwstr>
  </property>
</Properties>
</file>